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99A" w:rsidRDefault="00E62787" w:rsidP="00E62787">
      <w:pPr>
        <w:pBdr>
          <w:bottom w:val="single" w:sz="4" w:space="0" w:color="auto"/>
        </w:pBdr>
        <w:spacing w:beforeLines="100" w:before="312" w:after="156"/>
        <w:ind w:firstLineChars="800" w:firstLine="3200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房晔</w:t>
      </w:r>
      <w:r w:rsidR="005D1CEF">
        <w:rPr>
          <w:rFonts w:ascii="微软雅黑" w:eastAsia="微软雅黑" w:hAnsi="微软雅黑" w:cs="微软雅黑" w:hint="eastAsia"/>
          <w:sz w:val="40"/>
          <w:szCs w:val="40"/>
        </w:rPr>
        <w:t>工作周报</w:t>
      </w:r>
    </w:p>
    <w:p w:rsidR="00977FA4" w:rsidRDefault="00977FA4" w:rsidP="00E62787">
      <w:pPr>
        <w:pBdr>
          <w:bottom w:val="single" w:sz="4" w:space="0" w:color="auto"/>
        </w:pBdr>
        <w:spacing w:beforeLines="100" w:before="312" w:after="156"/>
        <w:ind w:firstLineChars="800" w:firstLine="3200"/>
        <w:rPr>
          <w:rFonts w:ascii="微软雅黑" w:eastAsia="微软雅黑" w:hAnsi="微软雅黑" w:cs="微软雅黑"/>
          <w:sz w:val="40"/>
          <w:szCs w:val="40"/>
        </w:rPr>
      </w:pPr>
    </w:p>
    <w:p w:rsidR="00977FA4" w:rsidRDefault="00977FA4" w:rsidP="00E62787">
      <w:pPr>
        <w:pBdr>
          <w:bottom w:val="single" w:sz="4" w:space="0" w:color="auto"/>
        </w:pBdr>
        <w:spacing w:beforeLines="100" w:before="312" w:after="156"/>
        <w:ind w:firstLineChars="800" w:firstLine="3200"/>
        <w:rPr>
          <w:rFonts w:ascii="微软雅黑" w:eastAsia="微软雅黑" w:hAnsi="微软雅黑" w:cs="微软雅黑" w:hint="eastAsia"/>
          <w:sz w:val="40"/>
          <w:szCs w:val="40"/>
        </w:rPr>
      </w:pPr>
    </w:p>
    <w:p w:rsidR="000956F0" w:rsidRDefault="000956F0" w:rsidP="000956F0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时间：2018年12月10日星期一~2018年12月17日星期一</w:t>
      </w:r>
    </w:p>
    <w:p w:rsidR="000956F0" w:rsidRDefault="000956F0" w:rsidP="000956F0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6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0956F0" w:rsidTr="009C078B">
        <w:tc>
          <w:tcPr>
            <w:tcW w:w="8856" w:type="dxa"/>
          </w:tcPr>
          <w:p w:rsidR="000956F0" w:rsidRDefault="000956F0" w:rsidP="009C078B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0956F0" w:rsidTr="009C078B">
        <w:trPr>
          <w:trHeight w:val="2793"/>
        </w:trPr>
        <w:tc>
          <w:tcPr>
            <w:tcW w:w="8856" w:type="dxa"/>
          </w:tcPr>
          <w:p w:rsidR="000956F0" w:rsidRDefault="000956F0" w:rsidP="000956F0">
            <w:pPr>
              <w:pStyle w:val="a3"/>
              <w:numPr>
                <w:ilvl w:val="0"/>
                <w:numId w:val="5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学习贝叶斯分类的原理流程；</w:t>
            </w:r>
          </w:p>
          <w:p w:rsidR="000956F0" w:rsidRDefault="000956F0" w:rsidP="000956F0">
            <w:pPr>
              <w:pStyle w:val="a3"/>
              <w:numPr>
                <w:ilvl w:val="0"/>
                <w:numId w:val="5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学习使用贝叶斯，CRF，HMM对分词，分类的使用。</w:t>
            </w:r>
          </w:p>
        </w:tc>
      </w:tr>
      <w:tr w:rsidR="000956F0" w:rsidTr="009C078B">
        <w:tc>
          <w:tcPr>
            <w:tcW w:w="8856" w:type="dxa"/>
          </w:tcPr>
          <w:p w:rsidR="000956F0" w:rsidRDefault="000956F0" w:rsidP="009C078B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0956F0" w:rsidTr="009C078B">
        <w:trPr>
          <w:trHeight w:val="2238"/>
        </w:trPr>
        <w:tc>
          <w:tcPr>
            <w:tcW w:w="8856" w:type="dxa"/>
          </w:tcPr>
          <w:p w:rsidR="000956F0" w:rsidRDefault="000956F0" w:rsidP="009C078B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1.还只是在理论上，没有实际运用；</w:t>
            </w:r>
          </w:p>
        </w:tc>
      </w:tr>
      <w:tr w:rsidR="000956F0" w:rsidTr="009C078B">
        <w:tc>
          <w:tcPr>
            <w:tcW w:w="8856" w:type="dxa"/>
          </w:tcPr>
          <w:p w:rsidR="000956F0" w:rsidRDefault="000956F0" w:rsidP="009C078B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0956F0" w:rsidTr="009C078B">
        <w:trPr>
          <w:trHeight w:val="2303"/>
        </w:trPr>
        <w:tc>
          <w:tcPr>
            <w:tcW w:w="8856" w:type="dxa"/>
          </w:tcPr>
          <w:p w:rsidR="000956F0" w:rsidRDefault="000956F0" w:rsidP="000956F0">
            <w:pPr>
              <w:pStyle w:val="a3"/>
              <w:numPr>
                <w:ilvl w:val="0"/>
                <w:numId w:val="6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更加清晰的了解HMM，CRF，朴素贝叶斯在实际项目中的应用</w:t>
            </w:r>
            <w:r>
              <w:rPr>
                <w:rFonts w:ascii="微软雅黑" w:eastAsia="微软雅黑" w:hAnsi="微软雅黑" w:cs="微软雅黑" w:hint="eastAsia"/>
              </w:rPr>
              <w:t>；</w:t>
            </w:r>
          </w:p>
          <w:p w:rsidR="000956F0" w:rsidRDefault="000956F0" w:rsidP="000956F0">
            <w:pPr>
              <w:pStyle w:val="a3"/>
              <w:numPr>
                <w:ilvl w:val="0"/>
                <w:numId w:val="6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结合代码学习实践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  <w:bookmarkStart w:id="0" w:name="_GoBack"/>
            <w:bookmarkEnd w:id="0"/>
          </w:p>
        </w:tc>
      </w:tr>
    </w:tbl>
    <w:p w:rsidR="000956F0" w:rsidRDefault="000956F0" w:rsidP="000956F0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p w:rsidR="000956F0" w:rsidRPr="000956F0" w:rsidRDefault="000956F0" w:rsidP="00E62787">
      <w:pPr>
        <w:pBdr>
          <w:bottom w:val="single" w:sz="4" w:space="0" w:color="auto"/>
        </w:pBdr>
        <w:spacing w:beforeLines="100" w:before="312" w:after="156"/>
        <w:ind w:firstLineChars="800" w:firstLine="3200"/>
        <w:rPr>
          <w:rFonts w:ascii="微软雅黑" w:eastAsia="微软雅黑" w:hAnsi="微软雅黑" w:cs="微软雅黑"/>
          <w:sz w:val="40"/>
          <w:szCs w:val="40"/>
        </w:rPr>
      </w:pPr>
    </w:p>
    <w:p w:rsidR="003D5574" w:rsidRDefault="003D5574" w:rsidP="003D5574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</w:t>
      </w:r>
      <w:r w:rsidR="00084AF6"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月</w:t>
      </w:r>
      <w:r w:rsidR="00084AF6"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日星期一~2018年1</w:t>
      </w:r>
      <w:r w:rsidR="00084AF6"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月</w:t>
      </w:r>
      <w:r w:rsidR="00084AF6"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日星期一</w:t>
      </w:r>
    </w:p>
    <w:p w:rsidR="003D5574" w:rsidRPr="00084AF6" w:rsidRDefault="003D5574" w:rsidP="003D5574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6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3D5574" w:rsidTr="00B22453">
        <w:tc>
          <w:tcPr>
            <w:tcW w:w="8856" w:type="dxa"/>
          </w:tcPr>
          <w:p w:rsidR="003D5574" w:rsidRDefault="003D5574" w:rsidP="003D5574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3D5574" w:rsidTr="00B22453">
        <w:trPr>
          <w:trHeight w:val="2793"/>
        </w:trPr>
        <w:tc>
          <w:tcPr>
            <w:tcW w:w="8856" w:type="dxa"/>
          </w:tcPr>
          <w:p w:rsidR="003D5574" w:rsidRDefault="003D5574" w:rsidP="003D5574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加深学习CRF，HMM，HEMM的理论知识。</w:t>
            </w:r>
          </w:p>
          <w:p w:rsidR="003D5574" w:rsidRDefault="003D5574" w:rsidP="003D5574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学习与CRF，HMM有关的前向算法，维特比算法。</w:t>
            </w:r>
          </w:p>
          <w:p w:rsidR="003D5574" w:rsidRDefault="003D5574" w:rsidP="003D5574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学习朴素贝叶斯算法。</w:t>
            </w:r>
          </w:p>
          <w:p w:rsidR="003D5574" w:rsidRDefault="003D5574" w:rsidP="003D5574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完成小组个人模块PPT。</w:t>
            </w:r>
          </w:p>
        </w:tc>
      </w:tr>
      <w:tr w:rsidR="003D5574" w:rsidTr="00B22453">
        <w:tc>
          <w:tcPr>
            <w:tcW w:w="8856" w:type="dxa"/>
          </w:tcPr>
          <w:p w:rsidR="003D5574" w:rsidRDefault="003D5574" w:rsidP="003D5574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3D5574" w:rsidTr="00B22453">
        <w:trPr>
          <w:trHeight w:val="2238"/>
        </w:trPr>
        <w:tc>
          <w:tcPr>
            <w:tcW w:w="8856" w:type="dxa"/>
          </w:tcPr>
          <w:p w:rsidR="003D5574" w:rsidRDefault="003D5574" w:rsidP="003D5574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理论转化为代码实现还未完成；</w:t>
            </w:r>
          </w:p>
          <w:p w:rsidR="003D5574" w:rsidRDefault="003D5574" w:rsidP="003D5574">
            <w:pPr>
              <w:pStyle w:val="a3"/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3D5574" w:rsidTr="00B22453">
        <w:tc>
          <w:tcPr>
            <w:tcW w:w="8856" w:type="dxa"/>
          </w:tcPr>
          <w:p w:rsidR="003D5574" w:rsidRDefault="003D5574" w:rsidP="003D5574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3D5574" w:rsidTr="00B22453">
        <w:trPr>
          <w:trHeight w:val="2303"/>
        </w:trPr>
        <w:tc>
          <w:tcPr>
            <w:tcW w:w="8856" w:type="dxa"/>
          </w:tcPr>
          <w:p w:rsidR="003D5574" w:rsidRPr="00977FA4" w:rsidRDefault="003D5574" w:rsidP="003D5574">
            <w:pPr>
              <w:spacing w:before="156" w:after="156"/>
            </w:pPr>
          </w:p>
          <w:p w:rsidR="003D5574" w:rsidRDefault="003D5574" w:rsidP="003D5574">
            <w:pPr>
              <w:pStyle w:val="a3"/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3D5574" w:rsidRPr="003D5574" w:rsidRDefault="003D5574" w:rsidP="00E62787">
      <w:pPr>
        <w:pBdr>
          <w:bottom w:val="single" w:sz="4" w:space="0" w:color="auto"/>
        </w:pBdr>
        <w:spacing w:beforeLines="100" w:before="312" w:after="156"/>
        <w:ind w:firstLineChars="800" w:firstLine="3200"/>
        <w:rPr>
          <w:rFonts w:ascii="微软雅黑" w:eastAsia="微软雅黑" w:hAnsi="微软雅黑" w:cs="微软雅黑"/>
          <w:sz w:val="40"/>
          <w:szCs w:val="40"/>
        </w:rPr>
      </w:pPr>
    </w:p>
    <w:p w:rsidR="0025203B" w:rsidRDefault="0025203B" w:rsidP="0025203B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时间：2018年11月</w:t>
      </w:r>
      <w:r w:rsidR="00084AF6">
        <w:rPr>
          <w:rFonts w:ascii="微软雅黑" w:eastAsia="微软雅黑" w:hAnsi="微软雅黑" w:cs="微软雅黑" w:hint="eastAsia"/>
        </w:rPr>
        <w:t>26</w:t>
      </w:r>
      <w:r>
        <w:rPr>
          <w:rFonts w:ascii="微软雅黑" w:eastAsia="微软雅黑" w:hAnsi="微软雅黑" w:cs="微软雅黑" w:hint="eastAsia"/>
        </w:rPr>
        <w:t>日星期一~2018年11月</w:t>
      </w:r>
      <w:r w:rsidR="00084AF6">
        <w:rPr>
          <w:rFonts w:ascii="微软雅黑" w:eastAsia="微软雅黑" w:hAnsi="微软雅黑" w:cs="微软雅黑" w:hint="eastAsia"/>
        </w:rPr>
        <w:t>31</w:t>
      </w:r>
      <w:r>
        <w:rPr>
          <w:rFonts w:ascii="微软雅黑" w:eastAsia="微软雅黑" w:hAnsi="微软雅黑" w:cs="微软雅黑" w:hint="eastAsia"/>
        </w:rPr>
        <w:t>日星期一</w:t>
      </w:r>
    </w:p>
    <w:p w:rsidR="0025203B" w:rsidRPr="009C2430" w:rsidRDefault="0025203B" w:rsidP="0025203B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6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25203B" w:rsidTr="002A2FC7">
        <w:tc>
          <w:tcPr>
            <w:tcW w:w="8856" w:type="dxa"/>
          </w:tcPr>
          <w:p w:rsidR="0025203B" w:rsidRDefault="0025203B" w:rsidP="0025203B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25203B" w:rsidTr="002A2FC7">
        <w:trPr>
          <w:trHeight w:val="2793"/>
        </w:trPr>
        <w:tc>
          <w:tcPr>
            <w:tcW w:w="8856" w:type="dxa"/>
          </w:tcPr>
          <w:p w:rsidR="0025203B" w:rsidRDefault="0025203B" w:rsidP="0025203B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在vue.js中用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echarts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动态传递数据。</w:t>
            </w:r>
          </w:p>
          <w:p w:rsidR="0025203B" w:rsidRDefault="0025203B" w:rsidP="0025203B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马尔科夫模型与明马尔科夫模型，了解马尔科夫性。</w:t>
            </w:r>
          </w:p>
          <w:p w:rsidR="0025203B" w:rsidRDefault="0025203B" w:rsidP="0025203B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学习CRF与HMM的联系与区别。</w:t>
            </w:r>
          </w:p>
        </w:tc>
      </w:tr>
      <w:tr w:rsidR="0025203B" w:rsidTr="002A2FC7">
        <w:tc>
          <w:tcPr>
            <w:tcW w:w="8856" w:type="dxa"/>
          </w:tcPr>
          <w:p w:rsidR="0025203B" w:rsidRDefault="0025203B" w:rsidP="0025203B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25203B" w:rsidTr="002A2FC7">
        <w:trPr>
          <w:trHeight w:val="2238"/>
        </w:trPr>
        <w:tc>
          <w:tcPr>
            <w:tcW w:w="8856" w:type="dxa"/>
          </w:tcPr>
          <w:p w:rsidR="0025203B" w:rsidRDefault="00727FAB" w:rsidP="0025203B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知识体系结构不够清晰</w:t>
            </w:r>
            <w:r w:rsidR="0025203B">
              <w:rPr>
                <w:rFonts w:ascii="微软雅黑" w:eastAsia="微软雅黑" w:hAnsi="微软雅黑" w:cs="微软雅黑" w:hint="eastAsia"/>
              </w:rPr>
              <w:t>；</w:t>
            </w:r>
          </w:p>
          <w:p w:rsidR="0025203B" w:rsidRDefault="0025203B" w:rsidP="0025203B">
            <w:pPr>
              <w:pStyle w:val="a3"/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25203B" w:rsidTr="002A2FC7">
        <w:tc>
          <w:tcPr>
            <w:tcW w:w="8856" w:type="dxa"/>
          </w:tcPr>
          <w:p w:rsidR="0025203B" w:rsidRDefault="0025203B" w:rsidP="0025203B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25203B" w:rsidTr="002A2FC7">
        <w:trPr>
          <w:trHeight w:val="2303"/>
        </w:trPr>
        <w:tc>
          <w:tcPr>
            <w:tcW w:w="8856" w:type="dxa"/>
          </w:tcPr>
          <w:p w:rsidR="0025203B" w:rsidRPr="00EF71F1" w:rsidRDefault="00EF71F1" w:rsidP="00EF71F1">
            <w:pPr>
              <w:pStyle w:val="a7"/>
              <w:numPr>
                <w:ilvl w:val="0"/>
                <w:numId w:val="4"/>
              </w:numPr>
              <w:spacing w:before="156" w:after="156"/>
              <w:ind w:firstLineChars="0"/>
              <w:rPr>
                <w:rFonts w:ascii="微软雅黑" w:eastAsia="微软雅黑" w:hAnsi="微软雅黑" w:cs="微软雅黑"/>
                <w:kern w:val="0"/>
                <w:sz w:val="20"/>
              </w:rPr>
            </w:pPr>
            <w:r w:rsidRPr="00EF71F1">
              <w:rPr>
                <w:rFonts w:ascii="微软雅黑" w:eastAsia="微软雅黑" w:hAnsi="微软雅黑" w:cs="微软雅黑" w:hint="eastAsia"/>
                <w:kern w:val="0"/>
                <w:sz w:val="20"/>
              </w:rPr>
              <w:lastRenderedPageBreak/>
              <w:t>深入学习CRF，HMM，HEMM，维特比算法等理论知识。</w:t>
            </w:r>
          </w:p>
          <w:p w:rsidR="00EF71F1" w:rsidRPr="00EF71F1" w:rsidRDefault="00EF71F1" w:rsidP="00EF71F1">
            <w:pPr>
              <w:pStyle w:val="a7"/>
              <w:numPr>
                <w:ilvl w:val="0"/>
                <w:numId w:val="4"/>
              </w:numPr>
              <w:spacing w:before="156" w:after="156"/>
              <w:ind w:firstLineChars="0"/>
              <w:rPr>
                <w:rFonts w:ascii="微软雅黑" w:eastAsia="微软雅黑" w:hAnsi="微软雅黑" w:cs="微软雅黑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</w:rPr>
              <w:t>完善HMM文档内容，小组交流一起完成PPT。</w:t>
            </w:r>
          </w:p>
          <w:p w:rsidR="0025203B" w:rsidRPr="00977FA4" w:rsidRDefault="0025203B" w:rsidP="0025203B">
            <w:pPr>
              <w:spacing w:before="156" w:after="156"/>
            </w:pPr>
          </w:p>
          <w:p w:rsidR="0025203B" w:rsidRDefault="0025203B" w:rsidP="0025203B">
            <w:pPr>
              <w:pStyle w:val="a3"/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25203B" w:rsidRPr="0025203B" w:rsidRDefault="0025203B" w:rsidP="00E62787">
      <w:pPr>
        <w:pBdr>
          <w:bottom w:val="single" w:sz="4" w:space="0" w:color="auto"/>
        </w:pBdr>
        <w:spacing w:beforeLines="100" w:before="312" w:after="156"/>
        <w:ind w:firstLineChars="800" w:firstLine="3200"/>
        <w:rPr>
          <w:rFonts w:ascii="微软雅黑" w:eastAsia="微软雅黑" w:hAnsi="微软雅黑" w:cs="微软雅黑"/>
          <w:sz w:val="40"/>
          <w:szCs w:val="40"/>
        </w:rPr>
      </w:pPr>
    </w:p>
    <w:p w:rsidR="009C2430" w:rsidRDefault="009C2430" w:rsidP="009C2430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时间：2018年11月</w:t>
      </w:r>
      <w:r w:rsidR="0025203B">
        <w:rPr>
          <w:rFonts w:ascii="微软雅黑" w:eastAsia="微软雅黑" w:hAnsi="微软雅黑" w:cs="微软雅黑" w:hint="eastAsia"/>
        </w:rPr>
        <w:t>19</w:t>
      </w:r>
      <w:r>
        <w:rPr>
          <w:rFonts w:ascii="微软雅黑" w:eastAsia="微软雅黑" w:hAnsi="微软雅黑" w:cs="微软雅黑" w:hint="eastAsia"/>
        </w:rPr>
        <w:t>日星期一~2018年11月25日星期一</w:t>
      </w:r>
    </w:p>
    <w:p w:rsidR="009C2430" w:rsidRPr="009C2430" w:rsidRDefault="009C2430" w:rsidP="009C2430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6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9C2430" w:rsidTr="00727CDF">
        <w:tc>
          <w:tcPr>
            <w:tcW w:w="8856" w:type="dxa"/>
          </w:tcPr>
          <w:p w:rsidR="009C2430" w:rsidRDefault="009C2430" w:rsidP="009C2430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9C2430" w:rsidTr="00727CDF">
        <w:trPr>
          <w:trHeight w:val="2793"/>
        </w:trPr>
        <w:tc>
          <w:tcPr>
            <w:tcW w:w="8856" w:type="dxa"/>
          </w:tcPr>
          <w:p w:rsidR="009C2430" w:rsidRDefault="009C2430" w:rsidP="009C2430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学习使用vue.js，创建情感分析模块网页接口；</w:t>
            </w:r>
          </w:p>
          <w:p w:rsidR="009C2430" w:rsidRDefault="009C2430" w:rsidP="009C2430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学习在 vue.js中使用element优化布局。</w:t>
            </w:r>
          </w:p>
          <w:p w:rsidR="009C2430" w:rsidRDefault="009C2430" w:rsidP="009C2430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学习在vue.js中添加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echarts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表格，还未实现。</w:t>
            </w:r>
          </w:p>
        </w:tc>
      </w:tr>
      <w:tr w:rsidR="009C2430" w:rsidTr="00727CDF">
        <w:tc>
          <w:tcPr>
            <w:tcW w:w="8856" w:type="dxa"/>
          </w:tcPr>
          <w:p w:rsidR="009C2430" w:rsidRDefault="009C2430" w:rsidP="009C2430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9C2430" w:rsidTr="00727CDF">
        <w:trPr>
          <w:trHeight w:val="2238"/>
        </w:trPr>
        <w:tc>
          <w:tcPr>
            <w:tcW w:w="8856" w:type="dxa"/>
          </w:tcPr>
          <w:p w:rsidR="009C2430" w:rsidRDefault="009C2430" w:rsidP="009C2430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vue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中一些方法还不了解；</w:t>
            </w:r>
          </w:p>
          <w:p w:rsidR="009C2430" w:rsidRDefault="009C2430" w:rsidP="009C2430">
            <w:pPr>
              <w:pStyle w:val="a3"/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9C2430" w:rsidTr="00727CDF">
        <w:tc>
          <w:tcPr>
            <w:tcW w:w="8856" w:type="dxa"/>
          </w:tcPr>
          <w:p w:rsidR="009C2430" w:rsidRDefault="009C2430" w:rsidP="009C2430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9C2430" w:rsidTr="00727CDF">
        <w:trPr>
          <w:trHeight w:val="2303"/>
        </w:trPr>
        <w:tc>
          <w:tcPr>
            <w:tcW w:w="8856" w:type="dxa"/>
          </w:tcPr>
          <w:p w:rsidR="009C2430" w:rsidRPr="00F0081E" w:rsidRDefault="009C2430" w:rsidP="009C2430">
            <w:pPr>
              <w:spacing w:before="156" w:after="156"/>
              <w:rPr>
                <w:rFonts w:ascii="微软雅黑" w:eastAsia="微软雅黑" w:hAnsi="微软雅黑" w:cs="微软雅黑"/>
                <w:kern w:val="0"/>
                <w:sz w:val="20"/>
              </w:rPr>
            </w:pPr>
            <w:r w:rsidRPr="003A3AF7">
              <w:rPr>
                <w:rFonts w:ascii="微软雅黑" w:eastAsia="微软雅黑" w:hAnsi="微软雅黑" w:cs="微软雅黑" w:hint="eastAsia"/>
                <w:kern w:val="0"/>
                <w:sz w:val="20"/>
              </w:rPr>
              <w:lastRenderedPageBreak/>
              <w:t>1.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</w:rPr>
              <w:t>熟练使用</w:t>
            </w:r>
            <w:r w:rsidRPr="009C2430">
              <w:rPr>
                <w:rFonts w:ascii="微软雅黑" w:eastAsia="微软雅黑" w:hAnsi="微软雅黑" w:cs="微软雅黑" w:hint="eastAsia"/>
                <w:kern w:val="0"/>
                <w:sz w:val="20"/>
              </w:rPr>
              <w:t>在vue.js中添加</w:t>
            </w:r>
            <w:proofErr w:type="spellStart"/>
            <w:r w:rsidRPr="009C2430">
              <w:rPr>
                <w:rFonts w:ascii="微软雅黑" w:eastAsia="微软雅黑" w:hAnsi="微软雅黑" w:cs="微软雅黑" w:hint="eastAsia"/>
                <w:kern w:val="0"/>
                <w:sz w:val="20"/>
              </w:rPr>
              <w:t>echarts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 w:val="20"/>
              </w:rPr>
              <w:t>表，完成情感分析模块的完整实现。</w:t>
            </w:r>
          </w:p>
          <w:p w:rsidR="009C2430" w:rsidRDefault="009C2430" w:rsidP="009C2430">
            <w:pPr>
              <w:pStyle w:val="1"/>
              <w:shd w:val="clear" w:color="auto" w:fill="FFFFFF"/>
              <w:spacing w:before="156" w:after="156"/>
              <w:outlineLvl w:val="0"/>
              <w:rPr>
                <w:rFonts w:ascii="微软雅黑" w:eastAsia="微软雅黑" w:hAnsi="微软雅黑" w:cs="微软雅黑"/>
                <w:b w:val="0"/>
                <w:bCs w:val="0"/>
                <w:kern w:val="0"/>
                <w:sz w:val="20"/>
                <w:szCs w:val="24"/>
              </w:rPr>
            </w:pPr>
            <w:r w:rsidRPr="003A3AF7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0"/>
                <w:szCs w:val="24"/>
              </w:rPr>
              <w:t>2.</w:t>
            </w:r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0"/>
                <w:szCs w:val="24"/>
              </w:rPr>
              <w:t>结合小组，学习在后端中与前端的接口</w:t>
            </w:r>
            <w:r w:rsidRPr="003A3AF7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0"/>
                <w:szCs w:val="24"/>
              </w:rPr>
              <w:t>。</w:t>
            </w:r>
          </w:p>
          <w:p w:rsidR="009C2430" w:rsidRPr="001B35DE" w:rsidRDefault="009C2430" w:rsidP="009C2430">
            <w:pPr>
              <w:spacing w:before="156" w:after="156"/>
              <w:rPr>
                <w:rFonts w:ascii="微软雅黑" w:eastAsia="微软雅黑" w:hAnsi="微软雅黑" w:cs="微软雅黑"/>
                <w:kern w:val="0"/>
                <w:sz w:val="20"/>
              </w:rPr>
            </w:pPr>
            <w:r w:rsidRPr="001B35DE">
              <w:rPr>
                <w:rFonts w:ascii="微软雅黑" w:eastAsia="微软雅黑" w:hAnsi="微软雅黑" w:cs="微软雅黑" w:hint="eastAsia"/>
                <w:kern w:val="0"/>
                <w:sz w:val="20"/>
              </w:rPr>
              <w:t>3.在idea中完成模块实现数据的传输。</w:t>
            </w:r>
          </w:p>
          <w:p w:rsidR="009C2430" w:rsidRPr="00977FA4" w:rsidRDefault="009C2430" w:rsidP="009C2430">
            <w:pPr>
              <w:spacing w:before="156" w:after="156"/>
            </w:pPr>
          </w:p>
          <w:p w:rsidR="009C2430" w:rsidRDefault="009C2430" w:rsidP="009C2430">
            <w:pPr>
              <w:pStyle w:val="a3"/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9C2430" w:rsidRPr="009C2430" w:rsidRDefault="009C2430" w:rsidP="00E62787">
      <w:pPr>
        <w:pBdr>
          <w:bottom w:val="single" w:sz="4" w:space="0" w:color="auto"/>
        </w:pBdr>
        <w:spacing w:beforeLines="100" w:before="312" w:after="156"/>
        <w:ind w:firstLineChars="800" w:firstLine="3200"/>
        <w:rPr>
          <w:rFonts w:ascii="微软雅黑" w:eastAsia="微软雅黑" w:hAnsi="微软雅黑" w:cs="微软雅黑"/>
          <w:sz w:val="40"/>
          <w:szCs w:val="40"/>
        </w:rPr>
      </w:pPr>
    </w:p>
    <w:p w:rsidR="00977FA4" w:rsidRDefault="00977FA4" w:rsidP="00977FA4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时间：2018年11月02日星期一~2018年11月18日星期一</w:t>
      </w:r>
    </w:p>
    <w:p w:rsidR="00977FA4" w:rsidRDefault="00977FA4" w:rsidP="00977FA4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6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977FA4" w:rsidTr="00B23E5C">
        <w:tc>
          <w:tcPr>
            <w:tcW w:w="8856" w:type="dxa"/>
          </w:tcPr>
          <w:p w:rsidR="00977FA4" w:rsidRDefault="00977FA4" w:rsidP="00977FA4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977FA4" w:rsidTr="00B23E5C">
        <w:trPr>
          <w:trHeight w:val="2793"/>
        </w:trPr>
        <w:tc>
          <w:tcPr>
            <w:tcW w:w="8856" w:type="dxa"/>
          </w:tcPr>
          <w:p w:rsidR="00977FA4" w:rsidRDefault="00977FA4" w:rsidP="00977FA4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crf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++实现中文分词；</w:t>
            </w:r>
          </w:p>
          <w:p w:rsidR="00977FA4" w:rsidRDefault="00977FA4" w:rsidP="00977FA4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学习HTML，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css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的具体方法与使用，简略了解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css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与java script，xml结合运用。</w:t>
            </w:r>
          </w:p>
        </w:tc>
      </w:tr>
      <w:tr w:rsidR="00977FA4" w:rsidTr="00B23E5C">
        <w:tc>
          <w:tcPr>
            <w:tcW w:w="8856" w:type="dxa"/>
          </w:tcPr>
          <w:p w:rsidR="00977FA4" w:rsidRDefault="00977FA4" w:rsidP="00977FA4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977FA4" w:rsidTr="00B23E5C">
        <w:trPr>
          <w:trHeight w:val="2238"/>
        </w:trPr>
        <w:tc>
          <w:tcPr>
            <w:tcW w:w="8856" w:type="dxa"/>
          </w:tcPr>
          <w:p w:rsidR="00977FA4" w:rsidRDefault="00977FA4" w:rsidP="00977FA4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电脑运行三天的中文分词训练，运行很慢，只有几条信息运行出来；</w:t>
            </w:r>
          </w:p>
          <w:p w:rsidR="00977FA4" w:rsidRDefault="00977FA4" w:rsidP="00B23E5C">
            <w:pPr>
              <w:pStyle w:val="a3"/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977FA4" w:rsidTr="00B23E5C">
        <w:tc>
          <w:tcPr>
            <w:tcW w:w="8856" w:type="dxa"/>
          </w:tcPr>
          <w:p w:rsidR="00977FA4" w:rsidRDefault="00977FA4" w:rsidP="00B23E5C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待办事项</w:t>
            </w:r>
          </w:p>
        </w:tc>
      </w:tr>
      <w:tr w:rsidR="00977FA4" w:rsidTr="00B23E5C">
        <w:trPr>
          <w:trHeight w:val="2303"/>
        </w:trPr>
        <w:tc>
          <w:tcPr>
            <w:tcW w:w="8856" w:type="dxa"/>
          </w:tcPr>
          <w:p w:rsidR="00977FA4" w:rsidRPr="00F0081E" w:rsidRDefault="00977FA4" w:rsidP="00B23E5C">
            <w:pPr>
              <w:spacing w:before="156" w:after="156"/>
              <w:rPr>
                <w:rFonts w:ascii="微软雅黑" w:eastAsia="微软雅黑" w:hAnsi="微软雅黑" w:cs="微软雅黑"/>
                <w:kern w:val="0"/>
                <w:sz w:val="20"/>
              </w:rPr>
            </w:pPr>
            <w:r w:rsidRPr="003A3AF7">
              <w:rPr>
                <w:rFonts w:ascii="微软雅黑" w:eastAsia="微软雅黑" w:hAnsi="微软雅黑" w:cs="微软雅黑" w:hint="eastAsia"/>
                <w:kern w:val="0"/>
                <w:sz w:val="20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</w:rPr>
              <w:t>学习使用</w:t>
            </w:r>
            <w:proofErr w:type="spellStart"/>
            <w:r w:rsidR="00972AC0">
              <w:rPr>
                <w:rFonts w:ascii="微软雅黑" w:eastAsia="微软雅黑" w:hAnsi="微软雅黑" w:cs="微软雅黑" w:hint="eastAsia"/>
                <w:kern w:val="0"/>
                <w:sz w:val="20"/>
              </w:rPr>
              <w:t>js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 w:val="20"/>
              </w:rPr>
              <w:t>。</w:t>
            </w:r>
          </w:p>
          <w:p w:rsidR="00977FA4" w:rsidRDefault="00977FA4" w:rsidP="00B23E5C">
            <w:pPr>
              <w:pStyle w:val="1"/>
              <w:shd w:val="clear" w:color="auto" w:fill="FFFFFF"/>
              <w:spacing w:before="156" w:after="156"/>
              <w:outlineLvl w:val="0"/>
              <w:rPr>
                <w:rFonts w:ascii="微软雅黑" w:eastAsia="微软雅黑" w:hAnsi="微软雅黑" w:cs="微软雅黑"/>
                <w:b w:val="0"/>
                <w:bCs w:val="0"/>
                <w:kern w:val="0"/>
                <w:sz w:val="20"/>
                <w:szCs w:val="24"/>
              </w:rPr>
            </w:pPr>
            <w:r w:rsidRPr="003A3AF7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0"/>
                <w:szCs w:val="24"/>
              </w:rPr>
              <w:t>2.</w:t>
            </w:r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0"/>
                <w:szCs w:val="24"/>
              </w:rPr>
              <w:t>结合小组网页学习使用</w:t>
            </w:r>
            <w:proofErr w:type="spellStart"/>
            <w:r w:rsidR="00972AC0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0"/>
                <w:szCs w:val="24"/>
              </w:rPr>
              <w:t>js</w:t>
            </w:r>
            <w:proofErr w:type="spellEnd"/>
            <w:r w:rsidR="00972AC0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0"/>
                <w:szCs w:val="24"/>
              </w:rPr>
              <w:t>实现中文分词功能实现</w:t>
            </w:r>
            <w:r w:rsidRPr="003A3AF7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0"/>
                <w:szCs w:val="24"/>
              </w:rPr>
              <w:t>。</w:t>
            </w:r>
          </w:p>
          <w:p w:rsidR="00977FA4" w:rsidRPr="00977FA4" w:rsidRDefault="00977FA4" w:rsidP="00977FA4">
            <w:pPr>
              <w:spacing w:before="156" w:after="156"/>
            </w:pPr>
          </w:p>
          <w:p w:rsidR="00977FA4" w:rsidRDefault="00977FA4" w:rsidP="00B23E5C">
            <w:pPr>
              <w:pStyle w:val="a3"/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E62787" w:rsidRPr="00977FA4" w:rsidRDefault="00E62787" w:rsidP="00E62787">
      <w:pPr>
        <w:pBdr>
          <w:bottom w:val="single" w:sz="4" w:space="0" w:color="auto"/>
        </w:pBdr>
        <w:spacing w:beforeLines="100" w:before="312" w:after="156"/>
        <w:ind w:firstLineChars="900" w:firstLine="3600"/>
        <w:rPr>
          <w:rFonts w:ascii="微软雅黑" w:eastAsia="微软雅黑" w:hAnsi="微软雅黑" w:cs="微软雅黑"/>
          <w:sz w:val="40"/>
          <w:szCs w:val="40"/>
        </w:rPr>
      </w:pPr>
    </w:p>
    <w:p w:rsidR="00537CD9" w:rsidRDefault="00537CD9" w:rsidP="00537CD9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时间：2018年11月05日星期一~2018年11月</w:t>
      </w:r>
      <w:r w:rsidR="003A3AF7">
        <w:rPr>
          <w:rFonts w:ascii="微软雅黑" w:eastAsia="微软雅黑" w:hAnsi="微软雅黑" w:cs="微软雅黑" w:hint="eastAsia"/>
        </w:rPr>
        <w:t>12</w:t>
      </w:r>
      <w:r>
        <w:rPr>
          <w:rFonts w:ascii="微软雅黑" w:eastAsia="微软雅黑" w:hAnsi="微软雅黑" w:cs="微软雅黑" w:hint="eastAsia"/>
        </w:rPr>
        <w:t>日星期一</w:t>
      </w:r>
    </w:p>
    <w:p w:rsidR="00537CD9" w:rsidRDefault="00537CD9" w:rsidP="00537CD9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6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537CD9" w:rsidTr="007D12FF">
        <w:tc>
          <w:tcPr>
            <w:tcW w:w="8856" w:type="dxa"/>
          </w:tcPr>
          <w:p w:rsidR="00537CD9" w:rsidRDefault="00537CD9" w:rsidP="00537CD9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537CD9" w:rsidTr="007D12FF">
        <w:trPr>
          <w:trHeight w:val="2793"/>
        </w:trPr>
        <w:tc>
          <w:tcPr>
            <w:tcW w:w="8856" w:type="dxa"/>
          </w:tcPr>
          <w:p w:rsidR="00537CD9" w:rsidRDefault="003A3AF7" w:rsidP="00537CD9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粗略了解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crf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++各文件构造含义，可以测试训练出一个model；</w:t>
            </w:r>
          </w:p>
          <w:p w:rsidR="003A3AF7" w:rsidRDefault="003A3AF7" w:rsidP="00537CD9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学习Python基础知识。</w:t>
            </w:r>
          </w:p>
        </w:tc>
      </w:tr>
      <w:tr w:rsidR="00537CD9" w:rsidTr="007D12FF">
        <w:tc>
          <w:tcPr>
            <w:tcW w:w="8856" w:type="dxa"/>
          </w:tcPr>
          <w:p w:rsidR="00537CD9" w:rsidRDefault="00537CD9" w:rsidP="00537CD9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537CD9" w:rsidTr="007D12FF">
        <w:trPr>
          <w:trHeight w:val="2238"/>
        </w:trPr>
        <w:tc>
          <w:tcPr>
            <w:tcW w:w="8856" w:type="dxa"/>
          </w:tcPr>
          <w:p w:rsidR="00537CD9" w:rsidRDefault="003A3AF7" w:rsidP="00537CD9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crf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++中的template模板不知道具体适用与哪些模块</w:t>
            </w:r>
            <w:r w:rsidR="00537CD9">
              <w:rPr>
                <w:rFonts w:ascii="微软雅黑" w:eastAsia="微软雅黑" w:hAnsi="微软雅黑" w:cs="微软雅黑" w:hint="eastAsia"/>
              </w:rPr>
              <w:t>；</w:t>
            </w:r>
          </w:p>
          <w:p w:rsidR="00537CD9" w:rsidRDefault="00537CD9" w:rsidP="003A3AF7">
            <w:pPr>
              <w:pStyle w:val="a3"/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537CD9" w:rsidTr="007D12FF">
        <w:tc>
          <w:tcPr>
            <w:tcW w:w="8856" w:type="dxa"/>
          </w:tcPr>
          <w:p w:rsidR="00537CD9" w:rsidRDefault="00537CD9" w:rsidP="00537CD9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待办事项</w:t>
            </w:r>
          </w:p>
        </w:tc>
      </w:tr>
      <w:tr w:rsidR="00537CD9" w:rsidTr="007D12FF">
        <w:trPr>
          <w:trHeight w:val="2303"/>
        </w:trPr>
        <w:tc>
          <w:tcPr>
            <w:tcW w:w="8856" w:type="dxa"/>
          </w:tcPr>
          <w:p w:rsidR="00537CD9" w:rsidRPr="003A3AF7" w:rsidRDefault="00537CD9" w:rsidP="00537CD9">
            <w:pPr>
              <w:spacing w:before="156" w:after="156"/>
              <w:rPr>
                <w:rFonts w:ascii="微软雅黑" w:eastAsia="微软雅黑" w:hAnsi="微软雅黑" w:cs="微软雅黑"/>
                <w:b/>
                <w:kern w:val="0"/>
                <w:sz w:val="20"/>
              </w:rPr>
            </w:pPr>
            <w:r w:rsidRPr="003A3AF7">
              <w:rPr>
                <w:rFonts w:ascii="微软雅黑" w:eastAsia="微软雅黑" w:hAnsi="微软雅黑" w:cs="微软雅黑" w:hint="eastAsia"/>
                <w:kern w:val="0"/>
                <w:sz w:val="20"/>
              </w:rPr>
              <w:t xml:space="preserve">1. </w:t>
            </w:r>
            <w:r w:rsidR="003A3AF7" w:rsidRPr="003A3AF7">
              <w:rPr>
                <w:rFonts w:ascii="微软雅黑" w:eastAsia="微软雅黑" w:hAnsi="微软雅黑" w:cs="微软雅黑" w:hint="eastAsia"/>
                <w:kern w:val="0"/>
                <w:sz w:val="20"/>
              </w:rPr>
              <w:t>更深入地学习</w:t>
            </w:r>
            <w:proofErr w:type="spellStart"/>
            <w:r w:rsidR="003A3AF7" w:rsidRPr="003A3AF7">
              <w:rPr>
                <w:rFonts w:ascii="微软雅黑" w:eastAsia="微软雅黑" w:hAnsi="微软雅黑" w:cs="微软雅黑" w:hint="eastAsia"/>
                <w:kern w:val="0"/>
                <w:sz w:val="20"/>
              </w:rPr>
              <w:t>crf</w:t>
            </w:r>
            <w:proofErr w:type="spellEnd"/>
            <w:r w:rsidR="003A3AF7" w:rsidRPr="003A3AF7">
              <w:rPr>
                <w:rFonts w:ascii="微软雅黑" w:eastAsia="微软雅黑" w:hAnsi="微软雅黑" w:cs="微软雅黑" w:hint="eastAsia"/>
                <w:kern w:val="0"/>
                <w:sz w:val="20"/>
              </w:rPr>
              <w:t>++的具体使用，训练出具体一个模块的model</w:t>
            </w:r>
          </w:p>
          <w:p w:rsidR="00537CD9" w:rsidRPr="003A3AF7" w:rsidRDefault="00537CD9" w:rsidP="00537CD9">
            <w:pPr>
              <w:pStyle w:val="1"/>
              <w:shd w:val="clear" w:color="auto" w:fill="FFFFFF"/>
              <w:spacing w:before="156" w:after="156"/>
              <w:outlineLvl w:val="0"/>
              <w:rPr>
                <w:rFonts w:ascii="微软雅黑" w:eastAsia="微软雅黑" w:hAnsi="微软雅黑" w:cs="微软雅黑"/>
                <w:b w:val="0"/>
                <w:bCs w:val="0"/>
                <w:kern w:val="0"/>
                <w:sz w:val="20"/>
                <w:szCs w:val="24"/>
              </w:rPr>
            </w:pPr>
            <w:r w:rsidRPr="003A3AF7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0"/>
                <w:szCs w:val="24"/>
              </w:rPr>
              <w:t>2.</w:t>
            </w:r>
            <w:r w:rsidR="003A3AF7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0"/>
                <w:szCs w:val="24"/>
              </w:rPr>
              <w:t>在</w:t>
            </w:r>
            <w:proofErr w:type="spellStart"/>
            <w:r w:rsidR="003A3AF7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0"/>
                <w:szCs w:val="24"/>
              </w:rPr>
              <w:t>pycharm</w:t>
            </w:r>
            <w:proofErr w:type="spellEnd"/>
            <w:r w:rsidR="00964EAA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0"/>
                <w:szCs w:val="24"/>
              </w:rPr>
              <w:t>中能使用三个模块的功能实现</w:t>
            </w:r>
            <w:r w:rsidRPr="003A3AF7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0"/>
                <w:szCs w:val="24"/>
              </w:rPr>
              <w:t>。</w:t>
            </w:r>
          </w:p>
          <w:p w:rsidR="00537CD9" w:rsidRDefault="00537CD9" w:rsidP="00537CD9">
            <w:pPr>
              <w:pStyle w:val="a3"/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537CD9" w:rsidRPr="00537CD9" w:rsidRDefault="00537CD9" w:rsidP="00E62787">
      <w:pPr>
        <w:pBdr>
          <w:bottom w:val="single" w:sz="4" w:space="0" w:color="auto"/>
        </w:pBdr>
        <w:spacing w:beforeLines="100" w:before="312" w:after="156"/>
        <w:ind w:firstLineChars="900" w:firstLine="3600"/>
        <w:rPr>
          <w:rFonts w:ascii="微软雅黑" w:eastAsia="微软雅黑" w:hAnsi="微软雅黑" w:cs="微软雅黑"/>
          <w:sz w:val="40"/>
          <w:szCs w:val="40"/>
        </w:rPr>
      </w:pPr>
    </w:p>
    <w:p w:rsidR="009300F1" w:rsidRDefault="009300F1" w:rsidP="009300F1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时间：2018年10月29日星期一~2018年11月04日星期一</w:t>
      </w:r>
    </w:p>
    <w:p w:rsidR="009300F1" w:rsidRDefault="009300F1" w:rsidP="009300F1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6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9300F1" w:rsidTr="00233C66">
        <w:tc>
          <w:tcPr>
            <w:tcW w:w="8856" w:type="dxa"/>
          </w:tcPr>
          <w:p w:rsidR="009300F1" w:rsidRDefault="009300F1" w:rsidP="00233C66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9300F1" w:rsidTr="00233C66">
        <w:trPr>
          <w:trHeight w:val="2793"/>
        </w:trPr>
        <w:tc>
          <w:tcPr>
            <w:tcW w:w="8856" w:type="dxa"/>
          </w:tcPr>
          <w:p w:rsidR="009300F1" w:rsidRPr="009300F1" w:rsidRDefault="009300F1" w:rsidP="00233C66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宋体" w:hint="eastAsia"/>
                <w:sz w:val="24"/>
              </w:rPr>
              <w:t>下载配置</w:t>
            </w:r>
            <w:proofErr w:type="spellStart"/>
            <w:r>
              <w:rPr>
                <w:rFonts w:ascii="宋体" w:hAnsi="宋体" w:cs="宋体"/>
                <w:sz w:val="24"/>
              </w:rPr>
              <w:t>J</w:t>
            </w:r>
            <w:r>
              <w:rPr>
                <w:rFonts w:ascii="宋体" w:hAnsi="宋体" w:cs="宋体" w:hint="eastAsia"/>
                <w:sz w:val="24"/>
              </w:rPr>
              <w:t>ekins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。</w:t>
            </w:r>
          </w:p>
          <w:p w:rsidR="009300F1" w:rsidRPr="009300F1" w:rsidRDefault="009300F1" w:rsidP="00233C66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宋体" w:hint="eastAsia"/>
                <w:sz w:val="24"/>
              </w:rPr>
              <w:t>配置学习使用</w:t>
            </w:r>
            <w:proofErr w:type="spellStart"/>
            <w:r>
              <w:rPr>
                <w:rFonts w:ascii="宋体" w:hAnsi="宋体" w:cs="宋体"/>
                <w:sz w:val="24"/>
              </w:rPr>
              <w:t>G</w:t>
            </w:r>
            <w:r>
              <w:rPr>
                <w:rFonts w:ascii="宋体" w:hAnsi="宋体" w:cs="宋体" w:hint="eastAsia"/>
                <w:sz w:val="24"/>
              </w:rPr>
              <w:t>itlab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。</w:t>
            </w:r>
          </w:p>
          <w:p w:rsidR="009300F1" w:rsidRDefault="009300F1" w:rsidP="009300F1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宋体" w:hint="eastAsia"/>
                <w:sz w:val="24"/>
              </w:rPr>
              <w:t>学习使用</w:t>
            </w:r>
            <w:proofErr w:type="spellStart"/>
            <w:r>
              <w:rPr>
                <w:rFonts w:ascii="宋体" w:hAnsi="宋体" w:cs="宋体"/>
                <w:sz w:val="24"/>
              </w:rPr>
              <w:t>C</w:t>
            </w:r>
            <w:r>
              <w:rPr>
                <w:rFonts w:ascii="宋体" w:hAnsi="宋体" w:cs="宋体" w:hint="eastAsia"/>
                <w:sz w:val="24"/>
              </w:rPr>
              <w:t>rf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++。</w:t>
            </w:r>
          </w:p>
        </w:tc>
      </w:tr>
      <w:tr w:rsidR="009300F1" w:rsidTr="00233C66">
        <w:tc>
          <w:tcPr>
            <w:tcW w:w="8856" w:type="dxa"/>
          </w:tcPr>
          <w:p w:rsidR="009300F1" w:rsidRDefault="009300F1" w:rsidP="00233C66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9300F1" w:rsidTr="00233C66">
        <w:trPr>
          <w:trHeight w:val="2238"/>
        </w:trPr>
        <w:tc>
          <w:tcPr>
            <w:tcW w:w="8856" w:type="dxa"/>
          </w:tcPr>
          <w:p w:rsidR="009300F1" w:rsidRDefault="009300F1" w:rsidP="00233C66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这里记录工作中遇到的问题；</w:t>
            </w:r>
          </w:p>
          <w:p w:rsidR="009300F1" w:rsidRDefault="009300F1" w:rsidP="00233C66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9300F1" w:rsidTr="00233C66">
        <w:tc>
          <w:tcPr>
            <w:tcW w:w="8856" w:type="dxa"/>
          </w:tcPr>
          <w:p w:rsidR="009300F1" w:rsidRDefault="009300F1" w:rsidP="00233C66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待办事项</w:t>
            </w:r>
          </w:p>
        </w:tc>
      </w:tr>
      <w:tr w:rsidR="009300F1" w:rsidTr="00233C66">
        <w:trPr>
          <w:trHeight w:val="2303"/>
        </w:trPr>
        <w:tc>
          <w:tcPr>
            <w:tcW w:w="8856" w:type="dxa"/>
          </w:tcPr>
          <w:p w:rsidR="009300F1" w:rsidRDefault="009300F1" w:rsidP="00233C66">
            <w:pPr>
              <w:spacing w:before="156" w:after="156"/>
              <w:rPr>
                <w:rStyle w:val="3Char"/>
                <w:szCs w:val="22"/>
              </w:rPr>
            </w:pPr>
            <w:r>
              <w:rPr>
                <w:rFonts w:ascii="宋体" w:hAnsi="宋体" w:cs="宋体" w:hint="eastAsia"/>
                <w:kern w:val="0"/>
              </w:rPr>
              <w:t>1.</w:t>
            </w:r>
            <w:r>
              <w:rPr>
                <w:rFonts w:ascii="宋体" w:hAnsi="宋体" w:cs="宋体" w:hint="eastAsia"/>
              </w:rPr>
              <w:t xml:space="preserve"> 完成</w:t>
            </w:r>
            <w:proofErr w:type="spellStart"/>
            <w:r>
              <w:rPr>
                <w:rFonts w:ascii="宋体" w:hAnsi="宋体" w:cs="宋体" w:hint="eastAsia"/>
              </w:rPr>
              <w:t>crf</w:t>
            </w:r>
            <w:proofErr w:type="spellEnd"/>
            <w:r>
              <w:rPr>
                <w:rFonts w:ascii="宋体" w:hAnsi="宋体" w:cs="宋体" w:hint="eastAsia"/>
              </w:rPr>
              <w:t>++的具体使用</w:t>
            </w:r>
            <w:r>
              <w:rPr>
                <w:rFonts w:ascii="宋体" w:hAnsi="宋体" w:cs="宋体" w:hint="eastAsia"/>
                <w:kern w:val="0"/>
              </w:rPr>
              <w:t>。</w:t>
            </w:r>
          </w:p>
          <w:p w:rsidR="004C4DB4" w:rsidRPr="004C4DB4" w:rsidRDefault="009300F1" w:rsidP="004C4DB4">
            <w:pPr>
              <w:pStyle w:val="1"/>
              <w:shd w:val="clear" w:color="auto" w:fill="FFFFFF"/>
              <w:spacing w:before="156" w:after="156"/>
              <w:outlineLvl w:val="0"/>
              <w:rPr>
                <w:rFonts w:ascii="宋体" w:hAnsi="宋体" w:cs="宋体"/>
                <w:b w:val="0"/>
                <w:bCs w:val="0"/>
                <w:kern w:val="2"/>
                <w:sz w:val="24"/>
                <w:szCs w:val="24"/>
              </w:rPr>
            </w:pPr>
            <w:r w:rsidRPr="004C4DB4">
              <w:rPr>
                <w:rFonts w:ascii="宋体" w:hAnsi="宋体" w:cs="宋体" w:hint="eastAsia"/>
                <w:b w:val="0"/>
                <w:bCs w:val="0"/>
                <w:kern w:val="2"/>
                <w:sz w:val="24"/>
                <w:szCs w:val="24"/>
              </w:rPr>
              <w:t>2.了解学习spring boot</w:t>
            </w:r>
            <w:r w:rsidR="004C4DB4" w:rsidRPr="004C4DB4">
              <w:rPr>
                <w:rFonts w:ascii="宋体" w:hAnsi="宋体" w:cs="宋体" w:hint="eastAsia"/>
                <w:b w:val="0"/>
                <w:bCs w:val="0"/>
                <w:kern w:val="2"/>
                <w:sz w:val="24"/>
                <w:szCs w:val="24"/>
              </w:rPr>
              <w:t>，</w:t>
            </w:r>
            <w:r w:rsidR="004C4DB4" w:rsidRPr="004C4DB4">
              <w:rPr>
                <w:rFonts w:ascii="宋体" w:hAnsi="宋体" w:cs="宋体"/>
                <w:b w:val="0"/>
                <w:bCs w:val="0"/>
                <w:kern w:val="2"/>
                <w:sz w:val="24"/>
                <w:szCs w:val="24"/>
              </w:rPr>
              <w:t>spring boot</w:t>
            </w:r>
            <w:r w:rsidR="004C4DB4">
              <w:rPr>
                <w:rFonts w:ascii="宋体" w:hAnsi="宋体" w:cs="宋体"/>
                <w:b w:val="0"/>
                <w:bCs w:val="0"/>
                <w:kern w:val="2"/>
                <w:sz w:val="24"/>
                <w:szCs w:val="24"/>
              </w:rPr>
              <w:t>如何</w:t>
            </w:r>
            <w:r w:rsidR="004C4DB4" w:rsidRPr="004C4DB4">
              <w:rPr>
                <w:rFonts w:ascii="宋体" w:hAnsi="宋体" w:cs="宋体"/>
                <w:b w:val="0"/>
                <w:bCs w:val="0"/>
                <w:kern w:val="2"/>
                <w:sz w:val="24"/>
                <w:szCs w:val="24"/>
              </w:rPr>
              <w:t>整合</w:t>
            </w:r>
            <w:proofErr w:type="spellStart"/>
            <w:r w:rsidR="004C4DB4" w:rsidRPr="004C4DB4">
              <w:rPr>
                <w:rFonts w:ascii="宋体" w:hAnsi="宋体" w:cs="宋体"/>
                <w:b w:val="0"/>
                <w:bCs w:val="0"/>
                <w:kern w:val="2"/>
                <w:sz w:val="24"/>
                <w:szCs w:val="24"/>
              </w:rPr>
              <w:t>vue</w:t>
            </w:r>
            <w:proofErr w:type="spellEnd"/>
            <w:r w:rsidR="004C4DB4" w:rsidRPr="004C4DB4">
              <w:rPr>
                <w:rFonts w:ascii="宋体" w:hAnsi="宋体" w:cs="宋体"/>
                <w:b w:val="0"/>
                <w:bCs w:val="0"/>
                <w:kern w:val="2"/>
                <w:sz w:val="24"/>
                <w:szCs w:val="24"/>
              </w:rPr>
              <w:t>项目</w:t>
            </w:r>
            <w:r w:rsidR="004C4DB4">
              <w:rPr>
                <w:rFonts w:ascii="宋体" w:hAnsi="宋体" w:cs="宋体" w:hint="eastAsia"/>
                <w:b w:val="0"/>
                <w:bCs w:val="0"/>
                <w:kern w:val="2"/>
                <w:sz w:val="24"/>
                <w:szCs w:val="24"/>
              </w:rPr>
              <w:t>。</w:t>
            </w:r>
          </w:p>
          <w:p w:rsidR="009300F1" w:rsidRDefault="009300F1" w:rsidP="009300F1">
            <w:pPr>
              <w:pStyle w:val="a3"/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9300F1" w:rsidRDefault="009300F1" w:rsidP="009300F1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p w:rsidR="009300F1" w:rsidRPr="009300F1" w:rsidRDefault="009300F1" w:rsidP="00E62787">
      <w:pPr>
        <w:pBdr>
          <w:bottom w:val="single" w:sz="4" w:space="0" w:color="auto"/>
        </w:pBdr>
        <w:spacing w:beforeLines="100" w:before="312" w:after="156"/>
        <w:ind w:firstLineChars="900" w:firstLine="3600"/>
        <w:rPr>
          <w:rFonts w:ascii="微软雅黑" w:eastAsia="微软雅黑" w:hAnsi="微软雅黑" w:cs="微软雅黑"/>
          <w:sz w:val="40"/>
          <w:szCs w:val="40"/>
        </w:rPr>
      </w:pPr>
    </w:p>
    <w:p w:rsidR="00E62787" w:rsidRDefault="00E62787" w:rsidP="00E62787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时间：2018年10月22日星期一~2018年10月28日星期一</w:t>
      </w:r>
    </w:p>
    <w:p w:rsidR="00E62787" w:rsidRDefault="00E62787" w:rsidP="00E62787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6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E62787" w:rsidTr="00DE5068">
        <w:tc>
          <w:tcPr>
            <w:tcW w:w="8856" w:type="dxa"/>
          </w:tcPr>
          <w:p w:rsidR="00E62787" w:rsidRDefault="00E62787" w:rsidP="00DE506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E62787" w:rsidTr="00DE5068">
        <w:trPr>
          <w:trHeight w:val="2793"/>
        </w:trPr>
        <w:tc>
          <w:tcPr>
            <w:tcW w:w="8856" w:type="dxa"/>
          </w:tcPr>
          <w:p w:rsidR="00E62787" w:rsidRDefault="009300F1" w:rsidP="009300F1">
            <w:pPr>
              <w:pStyle w:val="a3"/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宋体" w:hint="eastAsia"/>
                <w:sz w:val="24"/>
              </w:rPr>
              <w:t>1.</w:t>
            </w:r>
            <w:r w:rsidR="00E62787">
              <w:rPr>
                <w:rFonts w:ascii="宋体" w:hAnsi="宋体" w:cs="宋体" w:hint="eastAsia"/>
                <w:sz w:val="24"/>
              </w:rPr>
              <w:t>crf的学习，</w:t>
            </w:r>
            <w:proofErr w:type="spellStart"/>
            <w:r w:rsidR="00E62787">
              <w:rPr>
                <w:rFonts w:ascii="宋体" w:hAnsi="宋体" w:cs="宋体" w:hint="eastAsia"/>
                <w:sz w:val="24"/>
              </w:rPr>
              <w:t>crf</w:t>
            </w:r>
            <w:proofErr w:type="spellEnd"/>
            <w:r w:rsidR="00E62787">
              <w:rPr>
                <w:rFonts w:ascii="宋体" w:hAnsi="宋体" w:cs="宋体" w:hint="eastAsia"/>
                <w:sz w:val="24"/>
              </w:rPr>
              <w:t>++下载配置</w:t>
            </w:r>
          </w:p>
        </w:tc>
      </w:tr>
      <w:tr w:rsidR="00E62787" w:rsidTr="00DE5068">
        <w:tc>
          <w:tcPr>
            <w:tcW w:w="8856" w:type="dxa"/>
          </w:tcPr>
          <w:p w:rsidR="00E62787" w:rsidRDefault="00E62787" w:rsidP="00DE506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E62787" w:rsidTr="00DE5068">
        <w:trPr>
          <w:trHeight w:val="2238"/>
        </w:trPr>
        <w:tc>
          <w:tcPr>
            <w:tcW w:w="8856" w:type="dxa"/>
          </w:tcPr>
          <w:p w:rsidR="00E62787" w:rsidRDefault="009300F1" w:rsidP="009300F1">
            <w:pPr>
              <w:pStyle w:val="a3"/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</w:t>
            </w:r>
            <w:r w:rsidR="00E62787">
              <w:rPr>
                <w:rFonts w:ascii="微软雅黑" w:eastAsia="微软雅黑" w:hAnsi="微软雅黑" w:cs="微软雅黑" w:hint="eastAsia"/>
              </w:rPr>
              <w:t>这里记录工作中遇到的问题；</w:t>
            </w:r>
          </w:p>
          <w:p w:rsidR="00E62787" w:rsidRDefault="00E62787" w:rsidP="009300F1">
            <w:pPr>
              <w:pStyle w:val="a3"/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E62787" w:rsidTr="00DE5068">
        <w:tc>
          <w:tcPr>
            <w:tcW w:w="8856" w:type="dxa"/>
          </w:tcPr>
          <w:p w:rsidR="00E62787" w:rsidRDefault="00E62787" w:rsidP="00DE506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待办事项</w:t>
            </w:r>
          </w:p>
        </w:tc>
      </w:tr>
      <w:tr w:rsidR="00E62787" w:rsidTr="00DE5068">
        <w:trPr>
          <w:trHeight w:val="2303"/>
        </w:trPr>
        <w:tc>
          <w:tcPr>
            <w:tcW w:w="8856" w:type="dxa"/>
          </w:tcPr>
          <w:p w:rsidR="00E62787" w:rsidRDefault="00E62787" w:rsidP="00E62787">
            <w:pPr>
              <w:spacing w:before="156" w:after="156"/>
              <w:rPr>
                <w:rStyle w:val="3Char"/>
                <w:szCs w:val="22"/>
              </w:rPr>
            </w:pPr>
            <w:r>
              <w:rPr>
                <w:rFonts w:ascii="宋体" w:hAnsi="宋体" w:cs="宋体" w:hint="eastAsia"/>
                <w:kern w:val="0"/>
              </w:rPr>
              <w:t>1.情感模块的算法设计。</w:t>
            </w:r>
          </w:p>
          <w:p w:rsidR="00E62787" w:rsidRDefault="00E62787" w:rsidP="00E62787">
            <w:pPr>
              <w:pStyle w:val="a3"/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宋体" w:hint="eastAsia"/>
                <w:sz w:val="24"/>
              </w:rPr>
              <w:t>2.crf++的使用。</w:t>
            </w:r>
          </w:p>
        </w:tc>
      </w:tr>
    </w:tbl>
    <w:p w:rsidR="00E62787" w:rsidRDefault="00E62787" w:rsidP="00E62787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sectPr w:rsidR="00E627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6AC" w:rsidRDefault="00F526AC" w:rsidP="00E62787">
      <w:pPr>
        <w:spacing w:before="120" w:after="120"/>
      </w:pPr>
      <w:r>
        <w:separator/>
      </w:r>
    </w:p>
  </w:endnote>
  <w:endnote w:type="continuationSeparator" w:id="0">
    <w:p w:rsidR="00F526AC" w:rsidRDefault="00F526AC" w:rsidP="00E62787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99A" w:rsidRDefault="0053399A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99A" w:rsidRDefault="0053399A">
    <w:pPr>
      <w:pStyle w:val="a4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99A" w:rsidRDefault="0053399A">
    <w:pPr>
      <w:pStyle w:val="a4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6AC" w:rsidRDefault="00F526AC" w:rsidP="00E62787">
      <w:pPr>
        <w:spacing w:before="120" w:after="120"/>
      </w:pPr>
      <w:r>
        <w:separator/>
      </w:r>
    </w:p>
  </w:footnote>
  <w:footnote w:type="continuationSeparator" w:id="0">
    <w:p w:rsidR="00F526AC" w:rsidRDefault="00F526AC" w:rsidP="00E62787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99A" w:rsidRDefault="0053399A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99A" w:rsidRDefault="0053399A">
    <w:pPr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99A" w:rsidRDefault="0053399A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F1675"/>
    <w:multiLevelType w:val="singleLevel"/>
    <w:tmpl w:val="8C3F16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A7F31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singleLevel"/>
    <w:tmpl w:val="473796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A7F3176"/>
    <w:multiLevelType w:val="singleLevel"/>
    <w:tmpl w:val="0A7F31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EBB2B02"/>
    <w:multiLevelType w:val="hybridMultilevel"/>
    <w:tmpl w:val="5BC8647C"/>
    <w:lvl w:ilvl="0" w:tplc="F2D43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37965E"/>
    <w:multiLevelType w:val="singleLevel"/>
    <w:tmpl w:val="473796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062FC"/>
    <w:rsid w:val="00084AF6"/>
    <w:rsid w:val="000956F0"/>
    <w:rsid w:val="001554B7"/>
    <w:rsid w:val="001B35DE"/>
    <w:rsid w:val="0025203B"/>
    <w:rsid w:val="0028297E"/>
    <w:rsid w:val="002B3916"/>
    <w:rsid w:val="002C3629"/>
    <w:rsid w:val="003A3AF7"/>
    <w:rsid w:val="003D5574"/>
    <w:rsid w:val="0043147E"/>
    <w:rsid w:val="004C4DB4"/>
    <w:rsid w:val="0053399A"/>
    <w:rsid w:val="00537CD9"/>
    <w:rsid w:val="005D1CEF"/>
    <w:rsid w:val="0068212C"/>
    <w:rsid w:val="00692AB5"/>
    <w:rsid w:val="007076F4"/>
    <w:rsid w:val="00727FAB"/>
    <w:rsid w:val="009300F1"/>
    <w:rsid w:val="00964EAA"/>
    <w:rsid w:val="00972AC0"/>
    <w:rsid w:val="00977FA4"/>
    <w:rsid w:val="009C2430"/>
    <w:rsid w:val="009D31DB"/>
    <w:rsid w:val="00C92569"/>
    <w:rsid w:val="00E62787"/>
    <w:rsid w:val="00EF71F1"/>
    <w:rsid w:val="00EF7F89"/>
    <w:rsid w:val="00F0081E"/>
    <w:rsid w:val="00F526AC"/>
    <w:rsid w:val="00FE6717"/>
    <w:rsid w:val="03BE1050"/>
    <w:rsid w:val="06AA2E58"/>
    <w:rsid w:val="0DF703C0"/>
    <w:rsid w:val="0F1728B9"/>
    <w:rsid w:val="117F2A4E"/>
    <w:rsid w:val="128C481A"/>
    <w:rsid w:val="19B15618"/>
    <w:rsid w:val="1C405884"/>
    <w:rsid w:val="1F361E4B"/>
    <w:rsid w:val="2DA062FC"/>
    <w:rsid w:val="31515433"/>
    <w:rsid w:val="33421DE7"/>
    <w:rsid w:val="3D7E6152"/>
    <w:rsid w:val="42982EDA"/>
    <w:rsid w:val="470B431C"/>
    <w:rsid w:val="5B5D7092"/>
    <w:rsid w:val="65B21861"/>
    <w:rsid w:val="6EC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beforeLines="50" w:before="50" w:afterLines="50" w:after="5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4C4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semiHidden/>
    <w:unhideWhenUsed/>
    <w:qFormat/>
    <w:rsid w:val="00E62787"/>
    <w:pPr>
      <w:keepNext/>
      <w:keepLines/>
      <w:spacing w:beforeLines="0" w:before="260" w:afterLines="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widowControl/>
      <w:spacing w:before="0"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正文文本 Char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E62787"/>
    <w:rPr>
      <w:b/>
      <w:kern w:val="2"/>
      <w:sz w:val="32"/>
    </w:rPr>
  </w:style>
  <w:style w:type="character" w:customStyle="1" w:styleId="1Char">
    <w:name w:val="标题 1 Char"/>
    <w:basedOn w:val="a0"/>
    <w:link w:val="1"/>
    <w:rsid w:val="004C4DB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7">
    <w:name w:val="List Paragraph"/>
    <w:basedOn w:val="a"/>
    <w:uiPriority w:val="99"/>
    <w:unhideWhenUsed/>
    <w:rsid w:val="00EF71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beforeLines="50" w:before="50" w:afterLines="50" w:after="5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4C4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semiHidden/>
    <w:unhideWhenUsed/>
    <w:qFormat/>
    <w:rsid w:val="00E62787"/>
    <w:pPr>
      <w:keepNext/>
      <w:keepLines/>
      <w:spacing w:beforeLines="0" w:before="260" w:afterLines="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widowControl/>
      <w:spacing w:before="0"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正文文本 Char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E62787"/>
    <w:rPr>
      <w:b/>
      <w:kern w:val="2"/>
      <w:sz w:val="32"/>
    </w:rPr>
  </w:style>
  <w:style w:type="character" w:customStyle="1" w:styleId="1Char">
    <w:name w:val="标题 1 Char"/>
    <w:basedOn w:val="a0"/>
    <w:link w:val="1"/>
    <w:rsid w:val="004C4DB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7">
    <w:name w:val="List Paragraph"/>
    <w:basedOn w:val="a"/>
    <w:uiPriority w:val="99"/>
    <w:unhideWhenUsed/>
    <w:rsid w:val="00EF71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9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36745;&#31077;\AppData\Roaming\Kingsoft\wps\addons\pool\win-i386\knewfileruby_1.0.0.11\download\wps\300970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3009702.docx</Template>
  <TotalTime>305</TotalTime>
  <Pages>9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向幸福看齐</dc:creator>
  <cp:lastModifiedBy>WT</cp:lastModifiedBy>
  <cp:revision>17</cp:revision>
  <dcterms:created xsi:type="dcterms:W3CDTF">2018-10-28T03:04:00Z</dcterms:created>
  <dcterms:modified xsi:type="dcterms:W3CDTF">2018-12-17T13:00:00Z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