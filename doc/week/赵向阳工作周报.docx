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3CC" w:rsidRDefault="004C51B7" w:rsidP="00E403CC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工作周报</w:t>
      </w:r>
    </w:p>
    <w:p w:rsidR="00E403CC" w:rsidRDefault="00E403CC" w:rsidP="00E403CC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/>
        </w:rPr>
        <w:t>10</w:t>
      </w:r>
      <w:r>
        <w:rPr>
          <w:rFonts w:ascii="微软雅黑" w:eastAsia="微软雅黑" w:hAnsi="微软雅黑" w:cs="微软雅黑" w:hint="eastAsia"/>
        </w:rPr>
        <w:t>日星期一~2018年1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/>
        </w:rPr>
        <w:t>17</w:t>
      </w:r>
      <w:r>
        <w:rPr>
          <w:rFonts w:ascii="微软雅黑" w:eastAsia="微软雅黑" w:hAnsi="微软雅黑" w:cs="微软雅黑" w:hint="eastAsia"/>
        </w:rPr>
        <w:t>日星期一</w:t>
      </w:r>
    </w:p>
    <w:p w:rsidR="00E403CC" w:rsidRPr="002F2911" w:rsidRDefault="00E403CC" w:rsidP="00E403CC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E403CC" w:rsidTr="009270AB">
        <w:tc>
          <w:tcPr>
            <w:tcW w:w="8856" w:type="dxa"/>
          </w:tcPr>
          <w:p w:rsidR="00E403CC" w:rsidRDefault="00E403CC" w:rsidP="009270AB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E403CC" w:rsidTr="009270AB">
        <w:trPr>
          <w:trHeight w:val="2793"/>
        </w:trPr>
        <w:tc>
          <w:tcPr>
            <w:tcW w:w="8856" w:type="dxa"/>
          </w:tcPr>
          <w:p w:rsidR="00E403CC" w:rsidRPr="00E75503" w:rsidRDefault="00E403CC" w:rsidP="009270AB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详细学习最大熵模型原理和算法理论</w:t>
            </w:r>
          </w:p>
        </w:tc>
      </w:tr>
      <w:tr w:rsidR="00E403CC" w:rsidTr="009270AB">
        <w:tc>
          <w:tcPr>
            <w:tcW w:w="8856" w:type="dxa"/>
          </w:tcPr>
          <w:p w:rsidR="00E403CC" w:rsidRDefault="00E403CC" w:rsidP="009270AB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E403CC" w:rsidTr="009270AB">
        <w:trPr>
          <w:trHeight w:val="2238"/>
        </w:trPr>
        <w:tc>
          <w:tcPr>
            <w:tcW w:w="8856" w:type="dxa"/>
          </w:tcPr>
          <w:p w:rsidR="00E403CC" w:rsidRPr="00D664F2" w:rsidRDefault="00D664F2" w:rsidP="00D664F2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对拉格朗日中值定理的理解不够</w:t>
            </w:r>
          </w:p>
        </w:tc>
      </w:tr>
      <w:tr w:rsidR="00E403CC" w:rsidTr="009270AB">
        <w:tc>
          <w:tcPr>
            <w:tcW w:w="8856" w:type="dxa"/>
          </w:tcPr>
          <w:p w:rsidR="00E403CC" w:rsidRDefault="00E403CC" w:rsidP="009270AB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待办事项</w:t>
            </w:r>
          </w:p>
        </w:tc>
      </w:tr>
      <w:tr w:rsidR="00E403CC" w:rsidTr="009270AB">
        <w:trPr>
          <w:trHeight w:val="2303"/>
        </w:trPr>
        <w:tc>
          <w:tcPr>
            <w:tcW w:w="8856" w:type="dxa"/>
          </w:tcPr>
          <w:p w:rsidR="00E403CC" w:rsidRDefault="00D664F2" w:rsidP="00D664F2">
            <w:pPr>
              <w:pStyle w:val="a3"/>
              <w:numPr>
                <w:ilvl w:val="0"/>
                <w:numId w:val="4"/>
              </w:numPr>
              <w:tabs>
                <w:tab w:val="left" w:pos="312"/>
              </w:tabs>
              <w:spacing w:before="156" w:after="156" w:line="400" w:lineRule="exact"/>
              <w:jc w:val="both"/>
              <w:rPr>
                <w:rFonts w:asciiTheme="majorEastAsia" w:eastAsiaTheme="majorEastAsia" w:hAnsiTheme="majorEastAsia" w:cs="微软雅黑"/>
              </w:rPr>
            </w:pPr>
            <w:r>
              <w:rPr>
                <w:rFonts w:asciiTheme="majorEastAsia" w:eastAsiaTheme="majorEastAsia" w:hAnsiTheme="majorEastAsia" w:cs="微软雅黑" w:hint="eastAsia"/>
              </w:rPr>
              <w:t>对算法的渗透理解</w:t>
            </w:r>
          </w:p>
          <w:p w:rsidR="00D664F2" w:rsidRPr="00D664F2" w:rsidRDefault="00D664F2" w:rsidP="00D664F2">
            <w:pPr>
              <w:pStyle w:val="a3"/>
              <w:numPr>
                <w:ilvl w:val="0"/>
                <w:numId w:val="4"/>
              </w:numPr>
              <w:tabs>
                <w:tab w:val="left" w:pos="312"/>
              </w:tabs>
              <w:spacing w:before="156" w:after="156" w:line="400" w:lineRule="exact"/>
              <w:jc w:val="both"/>
              <w:rPr>
                <w:rFonts w:asciiTheme="majorEastAsia" w:eastAsiaTheme="majorEastAsia" w:hAnsiTheme="majorEastAsia" w:cs="微软雅黑" w:hint="eastAsia"/>
              </w:rPr>
            </w:pPr>
            <w:r>
              <w:rPr>
                <w:rFonts w:asciiTheme="majorEastAsia" w:eastAsiaTheme="majorEastAsia" w:hAnsiTheme="majorEastAsia" w:cs="微软雅黑" w:hint="eastAsia"/>
              </w:rPr>
              <w:t>把</w:t>
            </w:r>
            <w:bookmarkStart w:id="0" w:name="_GoBack"/>
            <w:bookmarkEnd w:id="0"/>
            <w:r>
              <w:rPr>
                <w:rFonts w:asciiTheme="majorEastAsia" w:eastAsiaTheme="majorEastAsia" w:hAnsiTheme="majorEastAsia" w:cs="微软雅黑" w:hint="eastAsia"/>
              </w:rPr>
              <w:t>算法函数运用到代码里</w:t>
            </w:r>
          </w:p>
        </w:tc>
      </w:tr>
    </w:tbl>
    <w:p w:rsidR="00AF55BA" w:rsidRPr="00E403CC" w:rsidRDefault="00AF55BA">
      <w:pPr>
        <w:pBdr>
          <w:bottom w:val="single" w:sz="4" w:space="0" w:color="auto"/>
        </w:pBdr>
        <w:spacing w:beforeLines="100" w:before="312" w:after="156"/>
        <w:rPr>
          <w:rFonts w:ascii="微软雅黑" w:eastAsia="微软雅黑" w:hAnsi="微软雅黑" w:cs="微软雅黑"/>
          <w:sz w:val="40"/>
          <w:szCs w:val="40"/>
        </w:rPr>
      </w:pPr>
    </w:p>
    <w:p w:rsidR="0060143F" w:rsidRDefault="0060143F" w:rsidP="0060143F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/>
        </w:rPr>
        <w:t>03</w:t>
      </w:r>
      <w:r>
        <w:rPr>
          <w:rFonts w:ascii="微软雅黑" w:eastAsia="微软雅黑" w:hAnsi="微软雅黑" w:cs="微软雅黑" w:hint="eastAsia"/>
        </w:rPr>
        <w:t>日星期一~2018年1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/>
        </w:rPr>
        <w:t>10</w:t>
      </w:r>
      <w:r>
        <w:rPr>
          <w:rFonts w:ascii="微软雅黑" w:eastAsia="微软雅黑" w:hAnsi="微软雅黑" w:cs="微软雅黑" w:hint="eastAsia"/>
        </w:rPr>
        <w:t>日星期一</w:t>
      </w:r>
    </w:p>
    <w:p w:rsidR="0060143F" w:rsidRPr="002F2911" w:rsidRDefault="0060143F" w:rsidP="0060143F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60143F" w:rsidTr="002B788D">
        <w:tc>
          <w:tcPr>
            <w:tcW w:w="8856" w:type="dxa"/>
          </w:tcPr>
          <w:p w:rsidR="0060143F" w:rsidRDefault="0060143F" w:rsidP="002B788D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60143F" w:rsidTr="002B788D">
        <w:trPr>
          <w:trHeight w:val="2793"/>
        </w:trPr>
        <w:tc>
          <w:tcPr>
            <w:tcW w:w="8856" w:type="dxa"/>
          </w:tcPr>
          <w:p w:rsidR="0060143F" w:rsidRDefault="0060143F" w:rsidP="002B788D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学习HMM，维特比，最大熵的使用原理和算法思想。</w:t>
            </w:r>
          </w:p>
          <w:p w:rsidR="0060143F" w:rsidRPr="00E75503" w:rsidRDefault="0060143F" w:rsidP="002B788D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摘要了相关的文档和算法实现，制作了相关的文档。</w:t>
            </w:r>
          </w:p>
        </w:tc>
      </w:tr>
      <w:tr w:rsidR="0060143F" w:rsidTr="002B788D">
        <w:tc>
          <w:tcPr>
            <w:tcW w:w="8856" w:type="dxa"/>
          </w:tcPr>
          <w:p w:rsidR="0060143F" w:rsidRDefault="0060143F" w:rsidP="002B788D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60143F" w:rsidTr="002B788D">
        <w:trPr>
          <w:trHeight w:val="2238"/>
        </w:trPr>
        <w:tc>
          <w:tcPr>
            <w:tcW w:w="8856" w:type="dxa"/>
          </w:tcPr>
          <w:p w:rsidR="0060143F" w:rsidRDefault="0060143F" w:rsidP="002B788D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理解了相关的算法实现原理，但是对他们的具体实现不懂。</w:t>
            </w:r>
          </w:p>
          <w:p w:rsidR="0060143F" w:rsidRPr="00E75503" w:rsidRDefault="0060143F" w:rsidP="002B788D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对知识的理解没有想要的那么深，需要自己的知识的学习进行加强。</w:t>
            </w:r>
          </w:p>
        </w:tc>
      </w:tr>
      <w:tr w:rsidR="0060143F" w:rsidTr="002B788D">
        <w:tc>
          <w:tcPr>
            <w:tcW w:w="8856" w:type="dxa"/>
          </w:tcPr>
          <w:p w:rsidR="0060143F" w:rsidRDefault="0060143F" w:rsidP="002B788D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待办事项</w:t>
            </w:r>
          </w:p>
        </w:tc>
      </w:tr>
      <w:tr w:rsidR="0060143F" w:rsidTr="002B788D">
        <w:trPr>
          <w:trHeight w:val="2303"/>
        </w:trPr>
        <w:tc>
          <w:tcPr>
            <w:tcW w:w="8856" w:type="dxa"/>
          </w:tcPr>
          <w:p w:rsidR="0060143F" w:rsidRDefault="0060143F" w:rsidP="002B788D">
            <w:pPr>
              <w:pStyle w:val="a3"/>
              <w:numPr>
                <w:ilvl w:val="0"/>
                <w:numId w:val="4"/>
              </w:numPr>
              <w:tabs>
                <w:tab w:val="left" w:pos="312"/>
              </w:tabs>
              <w:spacing w:before="156" w:after="156" w:line="400" w:lineRule="exact"/>
              <w:jc w:val="both"/>
              <w:rPr>
                <w:rFonts w:asciiTheme="majorEastAsia" w:eastAsiaTheme="majorEastAsia" w:hAnsiTheme="majorEastAsia" w:cs="微软雅黑"/>
              </w:rPr>
            </w:pPr>
            <w:r>
              <w:rPr>
                <w:rFonts w:asciiTheme="majorEastAsia" w:eastAsiaTheme="majorEastAsia" w:hAnsiTheme="majorEastAsia" w:cs="微软雅黑" w:hint="eastAsia"/>
              </w:rPr>
              <w:t>这些算法的具体使用需要学习</w:t>
            </w:r>
          </w:p>
          <w:p w:rsidR="0060143F" w:rsidRPr="0095102B" w:rsidRDefault="0060143F" w:rsidP="002B788D">
            <w:pPr>
              <w:pStyle w:val="a3"/>
              <w:numPr>
                <w:ilvl w:val="0"/>
                <w:numId w:val="4"/>
              </w:numPr>
              <w:tabs>
                <w:tab w:val="left" w:pos="312"/>
              </w:tabs>
              <w:spacing w:before="156" w:after="156" w:line="400" w:lineRule="exact"/>
              <w:jc w:val="both"/>
              <w:rPr>
                <w:rFonts w:asciiTheme="majorEastAsia" w:eastAsiaTheme="majorEastAsia" w:hAnsiTheme="majorEastAsia" w:cs="微软雅黑"/>
              </w:rPr>
            </w:pPr>
            <w:r>
              <w:rPr>
                <w:rFonts w:asciiTheme="majorEastAsia" w:eastAsiaTheme="majorEastAsia" w:hAnsiTheme="majorEastAsia" w:cs="微软雅黑" w:hint="eastAsia"/>
              </w:rPr>
              <w:t>对这些算法的更加深刻理解。</w:t>
            </w:r>
          </w:p>
        </w:tc>
      </w:tr>
    </w:tbl>
    <w:p w:rsidR="0060143F" w:rsidRPr="0060143F" w:rsidRDefault="0060143F">
      <w:pPr>
        <w:pBdr>
          <w:bottom w:val="single" w:sz="4" w:space="0" w:color="auto"/>
        </w:pBdr>
        <w:spacing w:beforeLines="100" w:before="312" w:after="156"/>
        <w:rPr>
          <w:rFonts w:ascii="微软雅黑" w:eastAsia="微软雅黑" w:hAnsi="微软雅黑" w:cs="微软雅黑"/>
          <w:sz w:val="40"/>
          <w:szCs w:val="40"/>
        </w:rPr>
      </w:pPr>
    </w:p>
    <w:p w:rsidR="002F5EB3" w:rsidRDefault="002F5EB3" w:rsidP="002F5EB3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月</w:t>
      </w:r>
      <w:r w:rsidR="002F2911">
        <w:rPr>
          <w:rFonts w:ascii="微软雅黑" w:eastAsia="微软雅黑" w:hAnsi="微软雅黑" w:cs="微软雅黑"/>
        </w:rPr>
        <w:t>26</w:t>
      </w:r>
      <w:r>
        <w:rPr>
          <w:rFonts w:ascii="微软雅黑" w:eastAsia="微软雅黑" w:hAnsi="微软雅黑" w:cs="微软雅黑" w:hint="eastAsia"/>
        </w:rPr>
        <w:t>日星期一~2018年1</w:t>
      </w:r>
      <w:r w:rsidR="002F2911"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月</w:t>
      </w:r>
      <w:r w:rsidR="002F2911">
        <w:rPr>
          <w:rFonts w:ascii="微软雅黑" w:eastAsia="微软雅黑" w:hAnsi="微软雅黑" w:cs="微软雅黑"/>
        </w:rPr>
        <w:t>03</w:t>
      </w:r>
      <w:r>
        <w:rPr>
          <w:rFonts w:ascii="微软雅黑" w:eastAsia="微软雅黑" w:hAnsi="微软雅黑" w:cs="微软雅黑" w:hint="eastAsia"/>
        </w:rPr>
        <w:t>日星期一</w:t>
      </w:r>
    </w:p>
    <w:p w:rsidR="002F5EB3" w:rsidRPr="002F2911" w:rsidRDefault="002F5EB3" w:rsidP="002F5EB3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2F5EB3" w:rsidTr="00C73197">
        <w:tc>
          <w:tcPr>
            <w:tcW w:w="8856" w:type="dxa"/>
          </w:tcPr>
          <w:p w:rsidR="002F5EB3" w:rsidRDefault="002F5EB3" w:rsidP="00C7319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2F5EB3" w:rsidTr="00C73197">
        <w:trPr>
          <w:trHeight w:val="2793"/>
        </w:trPr>
        <w:tc>
          <w:tcPr>
            <w:tcW w:w="8856" w:type="dxa"/>
          </w:tcPr>
          <w:p w:rsidR="002F5EB3" w:rsidRDefault="002F2911" w:rsidP="00C73197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学习flask的用法和相关知识</w:t>
            </w:r>
          </w:p>
          <w:p w:rsidR="002F5EB3" w:rsidRPr="00E75503" w:rsidRDefault="002F2911" w:rsidP="00C73197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进一步学习的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crf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，HMM和MEMM的算法知识和相关原理知识。</w:t>
            </w:r>
          </w:p>
        </w:tc>
      </w:tr>
      <w:tr w:rsidR="002F5EB3" w:rsidTr="00C73197">
        <w:tc>
          <w:tcPr>
            <w:tcW w:w="8856" w:type="dxa"/>
          </w:tcPr>
          <w:p w:rsidR="002F5EB3" w:rsidRDefault="002F5EB3" w:rsidP="00C7319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2F5EB3" w:rsidTr="00C73197">
        <w:trPr>
          <w:trHeight w:val="2238"/>
        </w:trPr>
        <w:tc>
          <w:tcPr>
            <w:tcW w:w="8856" w:type="dxa"/>
          </w:tcPr>
          <w:p w:rsidR="002F5EB3" w:rsidRDefault="002F2911" w:rsidP="00C73197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MEMM的算法理解不够深度，搜到的先关资料不是很多。</w:t>
            </w:r>
          </w:p>
          <w:p w:rsidR="002F5EB3" w:rsidRPr="00E75503" w:rsidRDefault="002F2911" w:rsidP="00C73197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对于实训的目标进行了深刻的反思和理解，端正自己学习状态。</w:t>
            </w:r>
          </w:p>
        </w:tc>
      </w:tr>
      <w:tr w:rsidR="002F5EB3" w:rsidTr="00C73197">
        <w:tc>
          <w:tcPr>
            <w:tcW w:w="8856" w:type="dxa"/>
          </w:tcPr>
          <w:p w:rsidR="002F5EB3" w:rsidRDefault="002F5EB3" w:rsidP="00C7319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待办事项</w:t>
            </w:r>
          </w:p>
        </w:tc>
      </w:tr>
      <w:tr w:rsidR="002F5EB3" w:rsidTr="00C73197">
        <w:trPr>
          <w:trHeight w:val="2303"/>
        </w:trPr>
        <w:tc>
          <w:tcPr>
            <w:tcW w:w="8856" w:type="dxa"/>
          </w:tcPr>
          <w:p w:rsidR="002F5EB3" w:rsidRDefault="002F2911" w:rsidP="00C73197">
            <w:pPr>
              <w:pStyle w:val="a3"/>
              <w:numPr>
                <w:ilvl w:val="0"/>
                <w:numId w:val="4"/>
              </w:numPr>
              <w:tabs>
                <w:tab w:val="left" w:pos="312"/>
              </w:tabs>
              <w:spacing w:before="156" w:after="156" w:line="400" w:lineRule="exact"/>
              <w:jc w:val="both"/>
              <w:rPr>
                <w:rFonts w:asciiTheme="majorEastAsia" w:eastAsiaTheme="majorEastAsia" w:hAnsiTheme="majorEastAsia" w:cs="微软雅黑"/>
              </w:rPr>
            </w:pPr>
            <w:r>
              <w:rPr>
                <w:rFonts w:asciiTheme="majorEastAsia" w:eastAsiaTheme="majorEastAsia" w:hAnsiTheme="majorEastAsia" w:cs="微软雅黑" w:hint="eastAsia"/>
              </w:rPr>
              <w:t>深度学习相关的其他算法例如维特比算法。</w:t>
            </w:r>
          </w:p>
          <w:p w:rsidR="002F5EB3" w:rsidRPr="0095102B" w:rsidRDefault="002F2911" w:rsidP="00C73197">
            <w:pPr>
              <w:pStyle w:val="a3"/>
              <w:numPr>
                <w:ilvl w:val="0"/>
                <w:numId w:val="4"/>
              </w:numPr>
              <w:tabs>
                <w:tab w:val="left" w:pos="312"/>
              </w:tabs>
              <w:spacing w:before="156" w:after="156" w:line="400" w:lineRule="exact"/>
              <w:jc w:val="both"/>
              <w:rPr>
                <w:rFonts w:asciiTheme="majorEastAsia" w:eastAsiaTheme="majorEastAsia" w:hAnsiTheme="majorEastAsia" w:cs="微软雅黑"/>
              </w:rPr>
            </w:pPr>
            <w:r>
              <w:rPr>
                <w:rFonts w:asciiTheme="majorEastAsia" w:eastAsiaTheme="majorEastAsia" w:hAnsiTheme="majorEastAsia" w:cs="微软雅黑" w:hint="eastAsia"/>
              </w:rPr>
              <w:t>学习python下的环境的使用。</w:t>
            </w:r>
          </w:p>
        </w:tc>
      </w:tr>
    </w:tbl>
    <w:p w:rsidR="002F5EB3" w:rsidRPr="002F5EB3" w:rsidRDefault="002F5EB3">
      <w:pPr>
        <w:pBdr>
          <w:bottom w:val="single" w:sz="4" w:space="0" w:color="auto"/>
        </w:pBdr>
        <w:spacing w:beforeLines="100" w:before="312" w:after="156"/>
        <w:rPr>
          <w:rFonts w:ascii="微软雅黑" w:eastAsia="微软雅黑" w:hAnsi="微软雅黑" w:cs="微软雅黑"/>
          <w:sz w:val="40"/>
          <w:szCs w:val="40"/>
        </w:rPr>
      </w:pPr>
    </w:p>
    <w:p w:rsidR="00E75503" w:rsidRDefault="00E75503" w:rsidP="00E75503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/>
        </w:rPr>
        <w:t>19</w:t>
      </w:r>
      <w:r>
        <w:rPr>
          <w:rFonts w:ascii="微软雅黑" w:eastAsia="微软雅黑" w:hAnsi="微软雅黑" w:cs="微软雅黑" w:hint="eastAsia"/>
        </w:rPr>
        <w:t>日星期一~2018年1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/>
        </w:rPr>
        <w:t>26</w:t>
      </w:r>
      <w:r>
        <w:rPr>
          <w:rFonts w:ascii="微软雅黑" w:eastAsia="微软雅黑" w:hAnsi="微软雅黑" w:cs="微软雅黑" w:hint="eastAsia"/>
        </w:rPr>
        <w:t>日星期一</w:t>
      </w:r>
    </w:p>
    <w:p w:rsidR="00E75503" w:rsidRPr="00656892" w:rsidRDefault="00E75503" w:rsidP="00E75503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E75503" w:rsidTr="006E2B81">
        <w:tc>
          <w:tcPr>
            <w:tcW w:w="8856" w:type="dxa"/>
          </w:tcPr>
          <w:p w:rsidR="00E75503" w:rsidRDefault="00E75503" w:rsidP="006E2B8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E75503" w:rsidTr="006E2B81">
        <w:trPr>
          <w:trHeight w:val="2793"/>
        </w:trPr>
        <w:tc>
          <w:tcPr>
            <w:tcW w:w="8856" w:type="dxa"/>
          </w:tcPr>
          <w:p w:rsidR="00E75503" w:rsidRDefault="00E75503" w:rsidP="006E2B81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搜索到了一些命名实体识别的相关语料，但是训练模板就很少。</w:t>
            </w:r>
          </w:p>
          <w:p w:rsidR="00E75503" w:rsidRPr="00E75503" w:rsidRDefault="00E75503" w:rsidP="00E75503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粗略学习了老师说的相关的Linux的简单知识。</w:t>
            </w:r>
          </w:p>
        </w:tc>
      </w:tr>
      <w:tr w:rsidR="00E75503" w:rsidTr="006E2B81">
        <w:tc>
          <w:tcPr>
            <w:tcW w:w="8856" w:type="dxa"/>
          </w:tcPr>
          <w:p w:rsidR="00E75503" w:rsidRDefault="00E75503" w:rsidP="006E2B8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E75503" w:rsidTr="006E2B81">
        <w:trPr>
          <w:trHeight w:val="2238"/>
        </w:trPr>
        <w:tc>
          <w:tcPr>
            <w:tcW w:w="8856" w:type="dxa"/>
          </w:tcPr>
          <w:p w:rsidR="00E75503" w:rsidRDefault="00E75503" w:rsidP="006E2B81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没有找到适合学习Linux环境中配置CRF</w:t>
            </w:r>
            <w:r>
              <w:rPr>
                <w:rFonts w:ascii="微软雅黑" w:eastAsia="微软雅黑" w:hAnsi="微软雅黑" w:cs="微软雅黑"/>
              </w:rPr>
              <w:t>的方法。</w:t>
            </w:r>
          </w:p>
          <w:p w:rsidR="00E75503" w:rsidRPr="00E75503" w:rsidRDefault="00E75503" w:rsidP="00E75503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对L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nux的知识掌握太少，有效的学习路径没有找到。</w:t>
            </w:r>
          </w:p>
        </w:tc>
      </w:tr>
      <w:tr w:rsidR="00E75503" w:rsidTr="006E2B81">
        <w:tc>
          <w:tcPr>
            <w:tcW w:w="8856" w:type="dxa"/>
          </w:tcPr>
          <w:p w:rsidR="00E75503" w:rsidRDefault="00E75503" w:rsidP="006E2B8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待办事项</w:t>
            </w:r>
          </w:p>
        </w:tc>
      </w:tr>
      <w:tr w:rsidR="00E75503" w:rsidTr="006E2B81">
        <w:trPr>
          <w:trHeight w:val="2303"/>
        </w:trPr>
        <w:tc>
          <w:tcPr>
            <w:tcW w:w="8856" w:type="dxa"/>
          </w:tcPr>
          <w:p w:rsidR="00E75503" w:rsidRDefault="00463218" w:rsidP="00E75503">
            <w:pPr>
              <w:pStyle w:val="a3"/>
              <w:numPr>
                <w:ilvl w:val="0"/>
                <w:numId w:val="4"/>
              </w:numPr>
              <w:tabs>
                <w:tab w:val="left" w:pos="312"/>
              </w:tabs>
              <w:spacing w:before="156" w:after="156" w:line="400" w:lineRule="exact"/>
              <w:jc w:val="both"/>
              <w:rPr>
                <w:rFonts w:asciiTheme="majorEastAsia" w:eastAsiaTheme="majorEastAsia" w:hAnsiTheme="majorEastAsia" w:cs="微软雅黑"/>
              </w:rPr>
            </w:pPr>
            <w:r>
              <w:rPr>
                <w:rFonts w:asciiTheme="majorEastAsia" w:eastAsiaTheme="majorEastAsia" w:hAnsiTheme="majorEastAsia" w:cs="微软雅黑"/>
              </w:rPr>
              <w:t>L</w:t>
            </w:r>
            <w:r w:rsidR="00E75503">
              <w:rPr>
                <w:rFonts w:asciiTheme="majorEastAsia" w:eastAsiaTheme="majorEastAsia" w:hAnsiTheme="majorEastAsia" w:cs="微软雅黑"/>
              </w:rPr>
              <w:t>inux上进行安装运行</w:t>
            </w:r>
            <w:proofErr w:type="spellStart"/>
            <w:r w:rsidR="00E75503">
              <w:rPr>
                <w:rFonts w:asciiTheme="majorEastAsia" w:eastAsiaTheme="majorEastAsia" w:hAnsiTheme="majorEastAsia" w:cs="微软雅黑"/>
              </w:rPr>
              <w:t>crf</w:t>
            </w:r>
            <w:proofErr w:type="spellEnd"/>
            <w:r w:rsidR="00E75503">
              <w:rPr>
                <w:rFonts w:asciiTheme="majorEastAsia" w:eastAsiaTheme="majorEastAsia" w:hAnsiTheme="majorEastAsia" w:cs="微软雅黑"/>
              </w:rPr>
              <w:t>的条件环境。</w:t>
            </w:r>
          </w:p>
          <w:p w:rsidR="00E75503" w:rsidRPr="0095102B" w:rsidRDefault="00E75503" w:rsidP="00E75503">
            <w:pPr>
              <w:pStyle w:val="a3"/>
              <w:numPr>
                <w:ilvl w:val="0"/>
                <w:numId w:val="4"/>
              </w:numPr>
              <w:tabs>
                <w:tab w:val="left" w:pos="312"/>
              </w:tabs>
              <w:spacing w:before="156" w:after="156" w:line="400" w:lineRule="exact"/>
              <w:jc w:val="both"/>
              <w:rPr>
                <w:rFonts w:asciiTheme="majorEastAsia" w:eastAsiaTheme="majorEastAsia" w:hAnsiTheme="majorEastAsia" w:cs="微软雅黑"/>
              </w:rPr>
            </w:pPr>
            <w:r>
              <w:rPr>
                <w:rFonts w:asciiTheme="majorEastAsia" w:eastAsiaTheme="majorEastAsia" w:hAnsiTheme="majorEastAsia" w:cs="微软雅黑" w:hint="eastAsia"/>
              </w:rPr>
              <w:t>需要将python下的运行结果可视化。</w:t>
            </w:r>
          </w:p>
        </w:tc>
      </w:tr>
    </w:tbl>
    <w:p w:rsidR="00E75503" w:rsidRPr="00E75503" w:rsidRDefault="00E75503">
      <w:pPr>
        <w:pBdr>
          <w:bottom w:val="single" w:sz="4" w:space="0" w:color="auto"/>
        </w:pBdr>
        <w:spacing w:beforeLines="100" w:before="312" w:after="156"/>
        <w:rPr>
          <w:rFonts w:ascii="微软雅黑" w:eastAsia="微软雅黑" w:hAnsi="微软雅黑" w:cs="微软雅黑"/>
          <w:sz w:val="40"/>
          <w:szCs w:val="40"/>
        </w:rPr>
      </w:pPr>
    </w:p>
    <w:p w:rsidR="00656892" w:rsidRDefault="00656892" w:rsidP="00656892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/>
        </w:rPr>
        <w:t>12</w:t>
      </w:r>
      <w:r>
        <w:rPr>
          <w:rFonts w:ascii="微软雅黑" w:eastAsia="微软雅黑" w:hAnsi="微软雅黑" w:cs="微软雅黑" w:hint="eastAsia"/>
        </w:rPr>
        <w:t>日星期一~2018年1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/>
        </w:rPr>
        <w:t>19</w:t>
      </w:r>
      <w:r>
        <w:rPr>
          <w:rFonts w:ascii="微软雅黑" w:eastAsia="微软雅黑" w:hAnsi="微软雅黑" w:cs="微软雅黑" w:hint="eastAsia"/>
        </w:rPr>
        <w:t>日星期一</w:t>
      </w:r>
    </w:p>
    <w:p w:rsidR="00656892" w:rsidRPr="00656892" w:rsidRDefault="00656892" w:rsidP="00656892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656892" w:rsidTr="00814834">
        <w:tc>
          <w:tcPr>
            <w:tcW w:w="8856" w:type="dxa"/>
          </w:tcPr>
          <w:p w:rsidR="00656892" w:rsidRDefault="00656892" w:rsidP="00814834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656892" w:rsidTr="00814834">
        <w:trPr>
          <w:trHeight w:val="2793"/>
        </w:trPr>
        <w:tc>
          <w:tcPr>
            <w:tcW w:w="8856" w:type="dxa"/>
          </w:tcPr>
          <w:p w:rsidR="00656892" w:rsidRDefault="00656892" w:rsidP="00814834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网上搜索命名实体识别的相关语料和训练模板模型。</w:t>
            </w:r>
          </w:p>
          <w:p w:rsidR="00656892" w:rsidRDefault="00656892" w:rsidP="00814834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用中文分词和词性标注完成命名实体识别。</w:t>
            </w:r>
          </w:p>
          <w:p w:rsidR="00656892" w:rsidRPr="00656892" w:rsidRDefault="00656892" w:rsidP="00656892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crfsuite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的相关知识。</w:t>
            </w:r>
          </w:p>
        </w:tc>
      </w:tr>
      <w:tr w:rsidR="00656892" w:rsidTr="00814834">
        <w:tc>
          <w:tcPr>
            <w:tcW w:w="8856" w:type="dxa"/>
          </w:tcPr>
          <w:p w:rsidR="00656892" w:rsidRDefault="00656892" w:rsidP="00814834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656892" w:rsidTr="00814834">
        <w:trPr>
          <w:trHeight w:val="2238"/>
        </w:trPr>
        <w:tc>
          <w:tcPr>
            <w:tcW w:w="8856" w:type="dxa"/>
          </w:tcPr>
          <w:p w:rsidR="00656892" w:rsidRDefault="00656892" w:rsidP="00814834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网上的命名实体识别的语料特别少，可能是我没有搜到的原因。</w:t>
            </w:r>
          </w:p>
          <w:p w:rsidR="00656892" w:rsidRDefault="00656892" w:rsidP="00814834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自己</w:t>
            </w:r>
            <w:r w:rsidR="0003248F">
              <w:rPr>
                <w:rFonts w:ascii="微软雅黑" w:eastAsia="微软雅黑" w:hAnsi="微软雅黑" w:cs="微软雅黑" w:hint="eastAsia"/>
              </w:rPr>
              <w:t>的模块在使用曾辉祥的模块可以进行简单的命名实体识别。</w:t>
            </w:r>
          </w:p>
          <w:p w:rsidR="0003248F" w:rsidRDefault="0003248F" w:rsidP="00814834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网上的命名实体识别都是</w:t>
            </w:r>
            <w:r w:rsidR="00D51F50">
              <w:rPr>
                <w:rFonts w:ascii="微软雅黑" w:eastAsia="微软雅黑" w:hAnsi="微软雅黑" w:cs="微软雅黑" w:hint="eastAsia"/>
              </w:rPr>
              <w:t>在中文分词和词性标注的基础上，然后进行识别。</w:t>
            </w:r>
          </w:p>
          <w:p w:rsidR="00656892" w:rsidRPr="00303485" w:rsidRDefault="00D51F50" w:rsidP="00814834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</w:t>
            </w:r>
            <w:r>
              <w:rPr>
                <w:rFonts w:ascii="微软雅黑" w:eastAsia="微软雅黑" w:hAnsi="微软雅黑" w:cs="微软雅黑" w:hint="eastAsia"/>
              </w:rPr>
              <w:t>rfsuite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的环境配置没有完成，没有找到window上的使用环境。</w:t>
            </w:r>
          </w:p>
        </w:tc>
      </w:tr>
      <w:tr w:rsidR="00656892" w:rsidTr="00814834">
        <w:tc>
          <w:tcPr>
            <w:tcW w:w="8856" w:type="dxa"/>
          </w:tcPr>
          <w:p w:rsidR="00656892" w:rsidRDefault="00656892" w:rsidP="00814834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待办事项</w:t>
            </w:r>
          </w:p>
        </w:tc>
      </w:tr>
      <w:tr w:rsidR="00656892" w:rsidTr="00814834">
        <w:trPr>
          <w:trHeight w:val="2303"/>
        </w:trPr>
        <w:tc>
          <w:tcPr>
            <w:tcW w:w="8856" w:type="dxa"/>
          </w:tcPr>
          <w:p w:rsidR="00656892" w:rsidRDefault="00D51F50" w:rsidP="00814834">
            <w:pPr>
              <w:pStyle w:val="a3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asciiTheme="majorEastAsia" w:eastAsiaTheme="majorEastAsia" w:hAnsiTheme="majorEastAsia" w:cs="微软雅黑"/>
              </w:rPr>
            </w:pPr>
            <w:r>
              <w:rPr>
                <w:rFonts w:asciiTheme="majorEastAsia" w:eastAsiaTheme="majorEastAsia" w:hAnsiTheme="majorEastAsia" w:cs="微软雅黑" w:hint="eastAsia"/>
              </w:rPr>
              <w:t>配置</w:t>
            </w:r>
            <w:proofErr w:type="spellStart"/>
            <w:r>
              <w:rPr>
                <w:rFonts w:asciiTheme="majorEastAsia" w:eastAsiaTheme="majorEastAsia" w:hAnsiTheme="majorEastAsia" w:cs="微软雅黑" w:hint="eastAsia"/>
              </w:rPr>
              <w:t>crfsuite</w:t>
            </w:r>
            <w:proofErr w:type="spellEnd"/>
            <w:r>
              <w:rPr>
                <w:rFonts w:asciiTheme="majorEastAsia" w:eastAsiaTheme="majorEastAsia" w:hAnsiTheme="majorEastAsia" w:cs="微软雅黑" w:hint="eastAsia"/>
              </w:rPr>
              <w:t>环境</w:t>
            </w:r>
          </w:p>
          <w:p w:rsidR="00656892" w:rsidRPr="0095102B" w:rsidRDefault="00D51F50" w:rsidP="0095102B">
            <w:pPr>
              <w:pStyle w:val="a3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asciiTheme="majorEastAsia" w:eastAsiaTheme="majorEastAsia" w:hAnsiTheme="majorEastAsia" w:cs="微软雅黑"/>
              </w:rPr>
            </w:pPr>
            <w:r>
              <w:rPr>
                <w:rFonts w:asciiTheme="majorEastAsia" w:eastAsiaTheme="majorEastAsia" w:hAnsiTheme="majorEastAsia" w:cs="微软雅黑" w:hint="eastAsia"/>
              </w:rPr>
              <w:t>找到更多的相关的语料</w:t>
            </w:r>
          </w:p>
        </w:tc>
      </w:tr>
    </w:tbl>
    <w:p w:rsidR="00656892" w:rsidRPr="00656892" w:rsidRDefault="00656892">
      <w:pPr>
        <w:pBdr>
          <w:bottom w:val="single" w:sz="4" w:space="0" w:color="auto"/>
        </w:pBdr>
        <w:spacing w:beforeLines="100" w:before="312" w:after="156"/>
        <w:rPr>
          <w:rFonts w:ascii="微软雅黑" w:eastAsia="微软雅黑" w:hAnsi="微软雅黑" w:cs="微软雅黑"/>
          <w:sz w:val="40"/>
          <w:szCs w:val="40"/>
        </w:rPr>
      </w:pPr>
    </w:p>
    <w:p w:rsidR="00303485" w:rsidRDefault="00303485" w:rsidP="00303485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/>
        </w:rPr>
        <w:t>05</w:t>
      </w:r>
      <w:r>
        <w:rPr>
          <w:rFonts w:ascii="微软雅黑" w:eastAsia="微软雅黑" w:hAnsi="微软雅黑" w:cs="微软雅黑" w:hint="eastAsia"/>
        </w:rPr>
        <w:t>日星期一~2018年1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/>
        </w:rPr>
        <w:t>12</w:t>
      </w:r>
      <w:r>
        <w:rPr>
          <w:rFonts w:ascii="微软雅黑" w:eastAsia="微软雅黑" w:hAnsi="微软雅黑" w:cs="微软雅黑" w:hint="eastAsia"/>
        </w:rPr>
        <w:t>日星期一</w:t>
      </w:r>
    </w:p>
    <w:p w:rsidR="00303485" w:rsidRDefault="00303485" w:rsidP="00303485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303485" w:rsidTr="003D48F6">
        <w:tc>
          <w:tcPr>
            <w:tcW w:w="8856" w:type="dxa"/>
          </w:tcPr>
          <w:p w:rsidR="00303485" w:rsidRDefault="00303485" w:rsidP="003D48F6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303485" w:rsidTr="003D48F6">
        <w:trPr>
          <w:trHeight w:val="2793"/>
        </w:trPr>
        <w:tc>
          <w:tcPr>
            <w:tcW w:w="8856" w:type="dxa"/>
          </w:tcPr>
          <w:p w:rsidR="00303485" w:rsidRDefault="00303485" w:rsidP="003D48F6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网上搜索命名实体识别的方法，学习命名实体识别的操作流程，训练学长给的相关语料。</w:t>
            </w:r>
          </w:p>
          <w:p w:rsidR="00303485" w:rsidRDefault="00303485" w:rsidP="003D48F6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学习了解命名实体的训练格式和测试的格式。</w:t>
            </w:r>
          </w:p>
          <w:p w:rsidR="00303485" w:rsidRDefault="00303485" w:rsidP="003D48F6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运用网上的资料进行命名实体识别任务。</w:t>
            </w:r>
          </w:p>
          <w:p w:rsidR="00303485" w:rsidRPr="0090347A" w:rsidRDefault="00303485" w:rsidP="003D48F6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学习相关的template的知识</w:t>
            </w:r>
          </w:p>
        </w:tc>
      </w:tr>
      <w:tr w:rsidR="00303485" w:rsidTr="003D48F6">
        <w:tc>
          <w:tcPr>
            <w:tcW w:w="8856" w:type="dxa"/>
          </w:tcPr>
          <w:p w:rsidR="00303485" w:rsidRDefault="00303485" w:rsidP="003D48F6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303485" w:rsidTr="003D48F6">
        <w:trPr>
          <w:trHeight w:val="2238"/>
        </w:trPr>
        <w:tc>
          <w:tcPr>
            <w:tcW w:w="8856" w:type="dxa"/>
          </w:tcPr>
          <w:p w:rsidR="00303485" w:rsidRDefault="00303485" w:rsidP="003D48F6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emplate的算法简单的只能读清楚，不会写，不能掌握该方面的知识。</w:t>
            </w:r>
          </w:p>
          <w:p w:rsidR="00303485" w:rsidRDefault="00303485" w:rsidP="003D48F6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自己的模块没有运用到团队的模块的合作，模块完成的时候比较复杂。</w:t>
            </w:r>
          </w:p>
          <w:p w:rsidR="00303485" w:rsidRDefault="00303485" w:rsidP="00303485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在尝试运用词性标注完成命名实体识别的时候识别失败。</w:t>
            </w:r>
          </w:p>
          <w:p w:rsidR="00303485" w:rsidRPr="00303485" w:rsidRDefault="00303485" w:rsidP="00303485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自己的命名实体识别模块的训练语料不够准确，成品效果也不是很准确</w:t>
            </w:r>
          </w:p>
        </w:tc>
      </w:tr>
      <w:tr w:rsidR="00303485" w:rsidTr="003D48F6">
        <w:tc>
          <w:tcPr>
            <w:tcW w:w="8856" w:type="dxa"/>
          </w:tcPr>
          <w:p w:rsidR="00303485" w:rsidRDefault="00303485" w:rsidP="003D48F6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待办事项</w:t>
            </w:r>
          </w:p>
        </w:tc>
      </w:tr>
      <w:tr w:rsidR="00303485" w:rsidTr="003D48F6">
        <w:trPr>
          <w:trHeight w:val="2303"/>
        </w:trPr>
        <w:tc>
          <w:tcPr>
            <w:tcW w:w="8856" w:type="dxa"/>
          </w:tcPr>
          <w:p w:rsidR="00303485" w:rsidRDefault="005957C7" w:rsidP="003D48F6">
            <w:pPr>
              <w:pStyle w:val="a3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asciiTheme="majorEastAsia" w:eastAsiaTheme="majorEastAsia" w:hAnsiTheme="majorEastAsia" w:cs="微软雅黑"/>
              </w:rPr>
            </w:pPr>
            <w:r>
              <w:rPr>
                <w:rFonts w:asciiTheme="majorEastAsia" w:eastAsiaTheme="majorEastAsia" w:hAnsiTheme="majorEastAsia" w:cs="微软雅黑" w:hint="eastAsia"/>
              </w:rPr>
              <w:t>是命名实体模块的识别内容更准确</w:t>
            </w:r>
          </w:p>
          <w:p w:rsidR="00303485" w:rsidRDefault="005957C7" w:rsidP="003D48F6">
            <w:pPr>
              <w:pStyle w:val="a3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asciiTheme="majorEastAsia" w:eastAsiaTheme="majorEastAsia" w:hAnsiTheme="majorEastAsia" w:cs="微软雅黑"/>
              </w:rPr>
            </w:pPr>
            <w:r>
              <w:rPr>
                <w:rFonts w:asciiTheme="majorEastAsia" w:eastAsiaTheme="majorEastAsia" w:hAnsiTheme="majorEastAsia" w:cs="微软雅黑" w:hint="eastAsia"/>
              </w:rPr>
              <w:t>使用词性标注的一些功能完成或者优化命名实体识别</w:t>
            </w:r>
          </w:p>
          <w:p w:rsidR="00303485" w:rsidRPr="00887A57" w:rsidRDefault="005957C7" w:rsidP="003D48F6">
            <w:pPr>
              <w:pStyle w:val="a3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asciiTheme="majorEastAsia" w:eastAsiaTheme="majorEastAsia" w:hAnsiTheme="majorEastAsia" w:cs="微软雅黑"/>
              </w:rPr>
            </w:pPr>
            <w:r>
              <w:rPr>
                <w:rFonts w:asciiTheme="majorEastAsia" w:eastAsiaTheme="majorEastAsia" w:hAnsiTheme="majorEastAsia" w:cs="微软雅黑" w:hint="eastAsia"/>
              </w:rPr>
              <w:t>学习template的相关知识和内容。</w:t>
            </w:r>
          </w:p>
        </w:tc>
      </w:tr>
    </w:tbl>
    <w:p w:rsidR="00303485" w:rsidRPr="00303485" w:rsidRDefault="00303485">
      <w:pPr>
        <w:pBdr>
          <w:bottom w:val="single" w:sz="4" w:space="0" w:color="auto"/>
        </w:pBdr>
        <w:spacing w:beforeLines="100" w:before="312" w:after="156"/>
        <w:rPr>
          <w:rFonts w:ascii="微软雅黑" w:eastAsia="微软雅黑" w:hAnsi="微软雅黑" w:cs="微软雅黑"/>
          <w:sz w:val="40"/>
          <w:szCs w:val="40"/>
        </w:rPr>
      </w:pPr>
    </w:p>
    <w:p w:rsidR="00AF55BA" w:rsidRDefault="004C51B7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时间：2018年10月2</w:t>
      </w:r>
      <w:r w:rsidR="00940F24">
        <w:rPr>
          <w:rFonts w:ascii="微软雅黑" w:eastAsia="微软雅黑" w:hAnsi="微软雅黑" w:cs="微软雅黑"/>
        </w:rPr>
        <w:t>9</w:t>
      </w:r>
      <w:r>
        <w:rPr>
          <w:rFonts w:ascii="微软雅黑" w:eastAsia="微软雅黑" w:hAnsi="微软雅黑" w:cs="微软雅黑" w:hint="eastAsia"/>
        </w:rPr>
        <w:t>日星期一~2018年1</w:t>
      </w:r>
      <w:r w:rsidR="00940F24"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月</w:t>
      </w:r>
      <w:r w:rsidR="00940F24">
        <w:rPr>
          <w:rFonts w:ascii="微软雅黑" w:eastAsia="微软雅黑" w:hAnsi="微软雅黑" w:cs="微软雅黑" w:hint="eastAsia"/>
        </w:rPr>
        <w:t>0</w:t>
      </w:r>
      <w:r w:rsidR="00940F24">
        <w:rPr>
          <w:rFonts w:ascii="微软雅黑" w:eastAsia="微软雅黑" w:hAnsi="微软雅黑" w:cs="微软雅黑"/>
        </w:rPr>
        <w:t>5</w:t>
      </w:r>
      <w:r>
        <w:rPr>
          <w:rFonts w:ascii="微软雅黑" w:eastAsia="微软雅黑" w:hAnsi="微软雅黑" w:cs="微软雅黑" w:hint="eastAsia"/>
        </w:rPr>
        <w:t>日星期一</w:t>
      </w:r>
    </w:p>
    <w:p w:rsidR="00AF55BA" w:rsidRDefault="00AF55BA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AF55BA">
        <w:tc>
          <w:tcPr>
            <w:tcW w:w="8856" w:type="dxa"/>
          </w:tcPr>
          <w:p w:rsidR="00AF55BA" w:rsidRDefault="004C51B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AF55BA">
        <w:trPr>
          <w:trHeight w:val="2793"/>
        </w:trPr>
        <w:tc>
          <w:tcPr>
            <w:tcW w:w="8856" w:type="dxa"/>
          </w:tcPr>
          <w:p w:rsidR="00821413" w:rsidRDefault="00940F24" w:rsidP="0090347A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网上搜索学习摘要关键词的方法，学习摘要关键词的操作流程</w:t>
            </w:r>
            <w:r w:rsidR="005F3206">
              <w:rPr>
                <w:rFonts w:ascii="微软雅黑" w:eastAsia="微软雅黑" w:hAnsi="微软雅黑" w:cs="微软雅黑" w:hint="eastAsia"/>
              </w:rPr>
              <w:t>，跑了一些语料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940F24" w:rsidRDefault="00940F24" w:rsidP="0090347A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按照学长的给的例子学习摘要关键词，学习别人的方法和代码。</w:t>
            </w:r>
          </w:p>
          <w:p w:rsidR="00940F24" w:rsidRDefault="00940F24" w:rsidP="0090347A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尝试用自己小组的中文分词基础上进行关键词的摘要。</w:t>
            </w:r>
          </w:p>
          <w:p w:rsidR="00940F24" w:rsidRPr="0090347A" w:rsidRDefault="00940F24" w:rsidP="0090347A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学习python</w:t>
            </w:r>
          </w:p>
        </w:tc>
      </w:tr>
      <w:tr w:rsidR="00AF55BA">
        <w:tc>
          <w:tcPr>
            <w:tcW w:w="8856" w:type="dxa"/>
          </w:tcPr>
          <w:p w:rsidR="00AF55BA" w:rsidRDefault="004C51B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AF55BA">
        <w:trPr>
          <w:trHeight w:val="2238"/>
        </w:trPr>
        <w:tc>
          <w:tcPr>
            <w:tcW w:w="8856" w:type="dxa"/>
          </w:tcPr>
          <w:p w:rsidR="00AF55BA" w:rsidRDefault="00940F24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ython语言还是的还是不够，只了解到了一些python基础，许多语法结构都不会。</w:t>
            </w:r>
          </w:p>
          <w:p w:rsidR="00940F24" w:rsidRDefault="005F3206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看不懂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TextRank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算法的原理和使用方法。</w:t>
            </w:r>
          </w:p>
          <w:p w:rsidR="005F3206" w:rsidRDefault="003B53A1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T</w:t>
            </w:r>
            <w:r>
              <w:rPr>
                <w:rFonts w:ascii="微软雅黑" w:eastAsia="微软雅黑" w:hAnsi="微软雅黑" w:cs="微软雅黑"/>
              </w:rPr>
              <w:t>ensorflow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自动文摘也没有看懂。</w:t>
            </w:r>
          </w:p>
        </w:tc>
      </w:tr>
      <w:tr w:rsidR="00AF55BA">
        <w:tc>
          <w:tcPr>
            <w:tcW w:w="8856" w:type="dxa"/>
          </w:tcPr>
          <w:p w:rsidR="00AF55BA" w:rsidRDefault="004C51B7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待办事项</w:t>
            </w:r>
          </w:p>
        </w:tc>
      </w:tr>
      <w:tr w:rsidR="00AF55BA">
        <w:trPr>
          <w:trHeight w:val="2303"/>
        </w:trPr>
        <w:tc>
          <w:tcPr>
            <w:tcW w:w="8856" w:type="dxa"/>
          </w:tcPr>
          <w:p w:rsidR="00AF55BA" w:rsidRDefault="005F3206">
            <w:pPr>
              <w:pStyle w:val="a3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asciiTheme="majorEastAsia" w:eastAsiaTheme="majorEastAsia" w:hAnsiTheme="majorEastAsia" w:cs="微软雅黑"/>
              </w:rPr>
            </w:pPr>
            <w:r>
              <w:rPr>
                <w:rFonts w:asciiTheme="majorEastAsia" w:eastAsiaTheme="majorEastAsia" w:hAnsiTheme="majorEastAsia" w:cs="微软雅黑" w:hint="eastAsia"/>
              </w:rPr>
              <w:t>摘要关键词模块需要尽快加班完成</w:t>
            </w:r>
          </w:p>
          <w:p w:rsidR="005F3206" w:rsidRDefault="005F3206">
            <w:pPr>
              <w:pStyle w:val="a3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asciiTheme="majorEastAsia" w:eastAsiaTheme="majorEastAsia" w:hAnsiTheme="majorEastAsia" w:cs="微软雅黑"/>
              </w:rPr>
            </w:pPr>
            <w:proofErr w:type="spellStart"/>
            <w:r>
              <w:rPr>
                <w:rFonts w:asciiTheme="majorEastAsia" w:eastAsiaTheme="majorEastAsia" w:hAnsiTheme="majorEastAsia" w:cs="微软雅黑" w:hint="eastAsia"/>
              </w:rPr>
              <w:t>crf</w:t>
            </w:r>
            <w:proofErr w:type="spellEnd"/>
            <w:r>
              <w:rPr>
                <w:rFonts w:asciiTheme="majorEastAsia" w:eastAsiaTheme="majorEastAsia" w:hAnsiTheme="majorEastAsia" w:cs="微软雅黑" w:hint="eastAsia"/>
              </w:rPr>
              <w:t>++方面的知识还需要学习</w:t>
            </w:r>
          </w:p>
          <w:p w:rsidR="003B53A1" w:rsidRPr="00887A57" w:rsidRDefault="003B53A1">
            <w:pPr>
              <w:pStyle w:val="a3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asciiTheme="majorEastAsia" w:eastAsiaTheme="majorEastAsia" w:hAnsiTheme="majorEastAsia" w:cs="微软雅黑"/>
              </w:rPr>
            </w:pPr>
            <w:r>
              <w:rPr>
                <w:rFonts w:asciiTheme="majorEastAsia" w:eastAsiaTheme="majorEastAsia" w:hAnsiTheme="majorEastAsia" w:cs="微软雅黑" w:hint="eastAsia"/>
              </w:rPr>
              <w:t>需要结合团队的模块进行调用他们的方法实现功能</w:t>
            </w:r>
          </w:p>
        </w:tc>
      </w:tr>
    </w:tbl>
    <w:p w:rsidR="00AF55BA" w:rsidRDefault="00AF55BA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sectPr w:rsidR="00AF55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A52" w:rsidRDefault="00CC4A52">
      <w:pPr>
        <w:spacing w:before="120" w:after="120"/>
      </w:pPr>
      <w:r>
        <w:separator/>
      </w:r>
    </w:p>
  </w:endnote>
  <w:endnote w:type="continuationSeparator" w:id="0">
    <w:p w:rsidR="00CC4A52" w:rsidRDefault="00CC4A52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5BA" w:rsidRDefault="00AF55BA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5BA" w:rsidRDefault="00AF55BA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5BA" w:rsidRDefault="00AF55BA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A52" w:rsidRDefault="00CC4A52">
      <w:pPr>
        <w:spacing w:before="120" w:after="120"/>
      </w:pPr>
      <w:r>
        <w:separator/>
      </w:r>
    </w:p>
  </w:footnote>
  <w:footnote w:type="continuationSeparator" w:id="0">
    <w:p w:rsidR="00CC4A52" w:rsidRDefault="00CC4A52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5BA" w:rsidRDefault="00AF55BA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5BA" w:rsidRDefault="00AF55BA">
    <w:pPr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5BA" w:rsidRDefault="00AF55BA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3F1675"/>
    <w:multiLevelType w:val="singleLevel"/>
    <w:tmpl w:val="8C3F16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A7F3176"/>
    <w:multiLevelType w:val="singleLevel"/>
    <w:tmpl w:val="0A7F31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737965E"/>
    <w:multiLevelType w:val="singleLevel"/>
    <w:tmpl w:val="473796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1074AC8"/>
    <w:multiLevelType w:val="hybridMultilevel"/>
    <w:tmpl w:val="FB463D2A"/>
    <w:lvl w:ilvl="0" w:tplc="028868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A062FC"/>
    <w:rsid w:val="00001F3D"/>
    <w:rsid w:val="0003248F"/>
    <w:rsid w:val="002B3916"/>
    <w:rsid w:val="002F2911"/>
    <w:rsid w:val="002F5EB3"/>
    <w:rsid w:val="00303485"/>
    <w:rsid w:val="003B53A1"/>
    <w:rsid w:val="00463218"/>
    <w:rsid w:val="004C51B7"/>
    <w:rsid w:val="0051277A"/>
    <w:rsid w:val="00551566"/>
    <w:rsid w:val="005957C7"/>
    <w:rsid w:val="005F3206"/>
    <w:rsid w:val="0060143F"/>
    <w:rsid w:val="00656892"/>
    <w:rsid w:val="0068212C"/>
    <w:rsid w:val="00821413"/>
    <w:rsid w:val="00887A57"/>
    <w:rsid w:val="0090347A"/>
    <w:rsid w:val="00910F1C"/>
    <w:rsid w:val="00940F24"/>
    <w:rsid w:val="0095102B"/>
    <w:rsid w:val="00AF55BA"/>
    <w:rsid w:val="00C76083"/>
    <w:rsid w:val="00CB38F5"/>
    <w:rsid w:val="00CC4A52"/>
    <w:rsid w:val="00D51F50"/>
    <w:rsid w:val="00D664F2"/>
    <w:rsid w:val="00E403CC"/>
    <w:rsid w:val="00E75503"/>
    <w:rsid w:val="03BE1050"/>
    <w:rsid w:val="06AA2E58"/>
    <w:rsid w:val="0DF703C0"/>
    <w:rsid w:val="0F1728B9"/>
    <w:rsid w:val="117F2A4E"/>
    <w:rsid w:val="128C481A"/>
    <w:rsid w:val="19B15618"/>
    <w:rsid w:val="1C405884"/>
    <w:rsid w:val="1F361E4B"/>
    <w:rsid w:val="2DA062FC"/>
    <w:rsid w:val="31515433"/>
    <w:rsid w:val="33421DE7"/>
    <w:rsid w:val="3D7E6152"/>
    <w:rsid w:val="42982EDA"/>
    <w:rsid w:val="470B431C"/>
    <w:rsid w:val="5B5D7092"/>
    <w:rsid w:val="65B21861"/>
    <w:rsid w:val="6EC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7BB6B9"/>
  <w15:docId w15:val="{71A7C87C-F5C9-4C90-8E3D-ABA6A874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beforeLines="50" w:before="50" w:afterLines="50" w:after="5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before="0"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366;&#36745;&#31077;\AppData\Roaming\Kingsoft\wps\addons\pool\win-i386\knewfileruby_1.0.0.11\download\wps\300970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3009702.docx</Template>
  <TotalTime>158</TotalTime>
  <Pages>7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向幸福看齐</dc:creator>
  <cp:lastModifiedBy>ZXY</cp:lastModifiedBy>
  <cp:revision>10</cp:revision>
  <dcterms:created xsi:type="dcterms:W3CDTF">2018-10-29T07:06:00Z</dcterms:created>
  <dcterms:modified xsi:type="dcterms:W3CDTF">2018-12-17T13:40:00Z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