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1E" w:rsidRDefault="00B6741E" w:rsidP="00B6741E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工作周报</w:t>
      </w:r>
    </w:p>
    <w:p w:rsidR="00B6741E" w:rsidRDefault="00B6741E" w:rsidP="00B6741E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DB4540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日星期一~2018年12月</w:t>
      </w:r>
      <w:r>
        <w:rPr>
          <w:rFonts w:ascii="微软雅黑" w:eastAsia="微软雅黑" w:hAnsi="微软雅黑" w:cs="微软雅黑"/>
        </w:rPr>
        <w:t>1</w:t>
      </w:r>
      <w:r w:rsidR="00DB4540"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日星期一</w:t>
      </w:r>
    </w:p>
    <w:p w:rsidR="00B6741E" w:rsidRDefault="00B6741E" w:rsidP="00B6741E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B6741E" w:rsidTr="00A14993">
        <w:tc>
          <w:tcPr>
            <w:tcW w:w="8856" w:type="dxa"/>
          </w:tcPr>
          <w:p w:rsidR="00B6741E" w:rsidRDefault="00B6741E" w:rsidP="00A14993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B6741E" w:rsidTr="00A14993">
        <w:trPr>
          <w:trHeight w:val="1922"/>
        </w:trPr>
        <w:tc>
          <w:tcPr>
            <w:tcW w:w="8856" w:type="dxa"/>
          </w:tcPr>
          <w:p w:rsidR="00DB4540" w:rsidRDefault="00B6741E" w:rsidP="00DB4540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学习条件随机场的</w:t>
            </w:r>
            <w:r w:rsidR="00DB4540">
              <w:rPr>
                <w:rFonts w:ascii="微软雅黑" w:eastAsia="微软雅黑" w:hAnsi="微软雅黑" w:cs="微软雅黑" w:hint="eastAsia"/>
              </w:rPr>
              <w:t>预测算法，使用的场景</w:t>
            </w:r>
          </w:p>
          <w:p w:rsidR="00DB4540" w:rsidRPr="00DB4540" w:rsidRDefault="00DB4540" w:rsidP="00DB4540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了李航的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统计学习方法的相关知识</w:t>
            </w:r>
          </w:p>
        </w:tc>
      </w:tr>
      <w:tr w:rsidR="00B6741E" w:rsidTr="00A14993">
        <w:tc>
          <w:tcPr>
            <w:tcW w:w="8856" w:type="dxa"/>
          </w:tcPr>
          <w:p w:rsidR="00B6741E" w:rsidRDefault="00B6741E" w:rsidP="00A14993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B6741E" w:rsidTr="00A14993">
        <w:trPr>
          <w:trHeight w:val="2238"/>
        </w:trPr>
        <w:tc>
          <w:tcPr>
            <w:tcW w:w="8856" w:type="dxa"/>
          </w:tcPr>
          <w:p w:rsidR="00DB4540" w:rsidRDefault="00DB4540" w:rsidP="00DB4540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DB4540">
              <w:rPr>
                <w:rFonts w:ascii="微软雅黑" w:eastAsia="微软雅黑" w:hAnsi="微软雅黑" w:cs="微软雅黑" w:hint="eastAsia"/>
              </w:rPr>
              <w:t>预测问题转化为概率最大的路径问题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 w:rsidRPr="00DB4540">
              <w:rPr>
                <w:rFonts w:ascii="微软雅黑" w:eastAsia="微软雅黑" w:hAnsi="微软雅黑" w:cs="微软雅黑" w:hint="eastAsia"/>
              </w:rPr>
              <w:t>了解了理论不知道怎么去运用</w:t>
            </w:r>
          </w:p>
          <w:p w:rsidR="00B6741E" w:rsidRPr="00D85185" w:rsidRDefault="00DB4540" w:rsidP="00DB4540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ntones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语料处理还有点问题</w:t>
            </w:r>
          </w:p>
        </w:tc>
      </w:tr>
      <w:tr w:rsidR="00B6741E" w:rsidTr="00A14993">
        <w:tc>
          <w:tcPr>
            <w:tcW w:w="8856" w:type="dxa"/>
          </w:tcPr>
          <w:p w:rsidR="00B6741E" w:rsidRDefault="00B6741E" w:rsidP="00A14993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待办事项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</w:t>
            </w:r>
          </w:p>
        </w:tc>
      </w:tr>
      <w:tr w:rsidR="00B6741E" w:rsidTr="00A14993">
        <w:trPr>
          <w:trHeight w:val="2303"/>
        </w:trPr>
        <w:tc>
          <w:tcPr>
            <w:tcW w:w="8856" w:type="dxa"/>
          </w:tcPr>
          <w:p w:rsidR="00B6741E" w:rsidRDefault="00DB4540" w:rsidP="00A14993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，用简单的例子表明</w:t>
            </w:r>
          </w:p>
          <w:p w:rsidR="00B6741E" w:rsidRPr="005B379D" w:rsidRDefault="00DB4540" w:rsidP="00A14993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细化理论模块，各模型的优缺点罗列</w:t>
            </w:r>
            <w:bookmarkStart w:id="0" w:name="_GoBack"/>
            <w:bookmarkEnd w:id="0"/>
          </w:p>
        </w:tc>
      </w:tr>
    </w:tbl>
    <w:p w:rsidR="00B6741E" w:rsidRDefault="00B6741E" w:rsidP="002C710D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</w:p>
    <w:p w:rsidR="002C710D" w:rsidRDefault="002C710D" w:rsidP="002C710D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2C710D" w:rsidRDefault="002C710D" w:rsidP="002C710D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03</w:t>
      </w:r>
      <w:r>
        <w:rPr>
          <w:rFonts w:ascii="微软雅黑" w:eastAsia="微软雅黑" w:hAnsi="微软雅黑" w:cs="微软雅黑" w:hint="eastAsia"/>
        </w:rPr>
        <w:t>日星期一~2018年12月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 w:hint="eastAsia"/>
        </w:rPr>
        <w:t>日星期一</w:t>
      </w:r>
    </w:p>
    <w:p w:rsidR="002C710D" w:rsidRDefault="002C710D" w:rsidP="002C710D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C710D" w:rsidTr="00E93C2F">
        <w:tc>
          <w:tcPr>
            <w:tcW w:w="8856" w:type="dxa"/>
          </w:tcPr>
          <w:p w:rsidR="002C710D" w:rsidRDefault="002C710D" w:rsidP="00E93C2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2C710D" w:rsidTr="00E93C2F">
        <w:trPr>
          <w:trHeight w:val="1922"/>
        </w:trPr>
        <w:tc>
          <w:tcPr>
            <w:tcW w:w="8856" w:type="dxa"/>
          </w:tcPr>
          <w:p w:rsidR="002C710D" w:rsidRDefault="002C710D" w:rsidP="00E93C2F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学习条件随机场的数学模型</w:t>
            </w:r>
          </w:p>
          <w:p w:rsidR="002C710D" w:rsidRPr="00802812" w:rsidRDefault="002C710D" w:rsidP="00E93C2F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学习了马尔可夫链，马尔可夫过程,</w:t>
            </w:r>
            <w:r>
              <w:rPr>
                <w:rFonts w:ascii="微软雅黑" w:eastAsia="微软雅黑" w:hAnsi="微软雅黑" w:cs="微软雅黑"/>
              </w:rPr>
              <w:t>HMM</w:t>
            </w:r>
            <w:r>
              <w:rPr>
                <w:rFonts w:ascii="微软雅黑" w:eastAsia="微软雅黑" w:hAnsi="微软雅黑" w:cs="微软雅黑" w:hint="eastAsia"/>
              </w:rPr>
              <w:t>的相关资料</w:t>
            </w:r>
          </w:p>
        </w:tc>
      </w:tr>
      <w:tr w:rsidR="002C710D" w:rsidTr="00E93C2F">
        <w:tc>
          <w:tcPr>
            <w:tcW w:w="8856" w:type="dxa"/>
          </w:tcPr>
          <w:p w:rsidR="002C710D" w:rsidRDefault="002C710D" w:rsidP="00E93C2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2C710D" w:rsidTr="00E93C2F">
        <w:trPr>
          <w:trHeight w:val="2238"/>
        </w:trPr>
        <w:tc>
          <w:tcPr>
            <w:tcW w:w="8856" w:type="dxa"/>
          </w:tcPr>
          <w:p w:rsidR="002C710D" w:rsidRDefault="005B379D" w:rsidP="00E93C2F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感觉前面学习的不太扎实，有些知识点</w:t>
            </w:r>
            <w:r>
              <w:rPr>
                <w:rFonts w:ascii="微软雅黑" w:eastAsia="微软雅黑" w:hAnsi="微软雅黑" w:cs="微软雅黑"/>
              </w:rPr>
              <w:t>MEMM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求解串不起来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，关联性少</w:t>
            </w:r>
          </w:p>
          <w:p w:rsidR="002C710D" w:rsidRPr="00D85185" w:rsidRDefault="005B379D" w:rsidP="00E93C2F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数学模型理解很吃力</w:t>
            </w:r>
          </w:p>
        </w:tc>
      </w:tr>
      <w:tr w:rsidR="002C710D" w:rsidTr="00E93C2F">
        <w:tc>
          <w:tcPr>
            <w:tcW w:w="8856" w:type="dxa"/>
          </w:tcPr>
          <w:p w:rsidR="002C710D" w:rsidRDefault="002C710D" w:rsidP="00E93C2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待办事项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</w:t>
            </w:r>
          </w:p>
        </w:tc>
      </w:tr>
      <w:tr w:rsidR="002C710D" w:rsidTr="00E93C2F">
        <w:trPr>
          <w:trHeight w:val="2303"/>
        </w:trPr>
        <w:tc>
          <w:tcPr>
            <w:tcW w:w="8856" w:type="dxa"/>
          </w:tcPr>
          <w:p w:rsidR="005B379D" w:rsidRDefault="005B379D" w:rsidP="00E93C2F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讲M</w:t>
            </w:r>
            <w:r>
              <w:rPr>
                <w:rFonts w:ascii="微软雅黑" w:eastAsia="微软雅黑" w:hAnsi="微软雅黑" w:cs="微软雅黑"/>
              </w:rPr>
              <w:t>EMM,HMM,CRF</w:t>
            </w:r>
            <w:r>
              <w:rPr>
                <w:rFonts w:ascii="微软雅黑" w:eastAsia="微软雅黑" w:hAnsi="微软雅黑" w:cs="微软雅黑" w:hint="eastAsia"/>
              </w:rPr>
              <w:t>结合一下，交流</w:t>
            </w:r>
          </w:p>
          <w:p w:rsidR="002C710D" w:rsidRPr="005B379D" w:rsidRDefault="002C710D" w:rsidP="005B379D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none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进行了解</w:t>
            </w:r>
          </w:p>
        </w:tc>
      </w:tr>
    </w:tbl>
    <w:p w:rsidR="002C710D" w:rsidRDefault="002C710D" w:rsidP="008007F3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</w:p>
    <w:p w:rsidR="008007F3" w:rsidRDefault="008007F3" w:rsidP="008007F3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8007F3" w:rsidRDefault="008007F3" w:rsidP="008007F3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时间：2018年11月26日星期一~2018年12月3日星期一</w:t>
      </w:r>
    </w:p>
    <w:p w:rsidR="008007F3" w:rsidRDefault="008007F3" w:rsidP="008007F3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007F3" w:rsidTr="00F861AD">
        <w:tc>
          <w:tcPr>
            <w:tcW w:w="8856" w:type="dxa"/>
          </w:tcPr>
          <w:p w:rsidR="008007F3" w:rsidRDefault="008007F3" w:rsidP="00F861A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8007F3" w:rsidTr="00F861AD">
        <w:trPr>
          <w:trHeight w:val="1922"/>
        </w:trPr>
        <w:tc>
          <w:tcPr>
            <w:tcW w:w="8856" w:type="dxa"/>
          </w:tcPr>
          <w:p w:rsidR="008007F3" w:rsidRDefault="008007F3" w:rsidP="008007F3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对训练数据进行优化，建立了语义角色的model</w:t>
            </w:r>
          </w:p>
          <w:p w:rsidR="008007F3" w:rsidRPr="00802812" w:rsidRDefault="008007F3" w:rsidP="008007F3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学习了H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的模型和C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原理，利用爬虫尝试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爬数据</w:t>
            </w:r>
            <w:proofErr w:type="gramEnd"/>
          </w:p>
        </w:tc>
      </w:tr>
      <w:tr w:rsidR="008007F3" w:rsidTr="00F861AD">
        <w:tc>
          <w:tcPr>
            <w:tcW w:w="8856" w:type="dxa"/>
          </w:tcPr>
          <w:p w:rsidR="008007F3" w:rsidRDefault="008007F3" w:rsidP="00F861A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8007F3" w:rsidTr="00F861AD">
        <w:trPr>
          <w:trHeight w:val="2238"/>
        </w:trPr>
        <w:tc>
          <w:tcPr>
            <w:tcW w:w="8856" w:type="dxa"/>
          </w:tcPr>
          <w:p w:rsidR="008007F3" w:rsidRDefault="008007F3" w:rsidP="00F861A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利用爬虫爬数据，有些数据的传递加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了密是利用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JAX</w:t>
            </w:r>
            <w:r>
              <w:rPr>
                <w:rFonts w:ascii="微软雅黑" w:eastAsia="微软雅黑" w:hAnsi="微软雅黑" w:cs="微软雅黑" w:hint="eastAsia"/>
              </w:rPr>
              <w:t>来进行传递，不太好获取</w:t>
            </w:r>
          </w:p>
          <w:p w:rsidR="008007F3" w:rsidRPr="00D85185" w:rsidRDefault="008007F3" w:rsidP="008007F3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odel训练</w:t>
            </w:r>
            <w:r w:rsidRPr="008007F3">
              <w:rPr>
                <w:rFonts w:ascii="微软雅黑" w:eastAsia="微软雅黑" w:hAnsi="微软雅黑" w:cs="微软雅黑" w:hint="eastAsia"/>
              </w:rPr>
              <w:t>数据量比较少，跑出来结果还有些缺陷</w:t>
            </w:r>
          </w:p>
        </w:tc>
      </w:tr>
      <w:tr w:rsidR="008007F3" w:rsidTr="00F861AD">
        <w:tc>
          <w:tcPr>
            <w:tcW w:w="8856" w:type="dxa"/>
          </w:tcPr>
          <w:p w:rsidR="008007F3" w:rsidRDefault="008007F3" w:rsidP="00F861A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待办事项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</w:t>
            </w:r>
          </w:p>
        </w:tc>
      </w:tr>
      <w:tr w:rsidR="008007F3" w:rsidTr="00F861AD">
        <w:trPr>
          <w:trHeight w:val="2303"/>
        </w:trPr>
        <w:tc>
          <w:tcPr>
            <w:tcW w:w="8856" w:type="dxa"/>
          </w:tcPr>
          <w:p w:rsidR="008007F3" w:rsidRDefault="00FD1087" w:rsidP="00056B20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深入学习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和将C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/>
              </w:rPr>
              <w:t>HMM MEMM</w:t>
            </w:r>
            <w:r>
              <w:rPr>
                <w:rFonts w:ascii="微软雅黑" w:eastAsia="微软雅黑" w:hAnsi="微软雅黑" w:cs="微软雅黑" w:hint="eastAsia"/>
              </w:rPr>
              <w:t>的关系串在一起</w:t>
            </w:r>
          </w:p>
          <w:p w:rsidR="00056B20" w:rsidRDefault="00056B20" w:rsidP="00056B20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none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进行了解</w:t>
            </w:r>
          </w:p>
          <w:p w:rsidR="00FD1087" w:rsidRPr="00FD1087" w:rsidRDefault="00FD1087" w:rsidP="00FD1087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接触R</w:t>
            </w:r>
            <w:r>
              <w:rPr>
                <w:rFonts w:ascii="微软雅黑" w:eastAsia="微软雅黑" w:hAnsi="微软雅黑" w:cs="微软雅黑"/>
              </w:rPr>
              <w:t>NN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wordtovec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，了解深度学习和词向量是什么</w:t>
            </w:r>
          </w:p>
        </w:tc>
      </w:tr>
    </w:tbl>
    <w:p w:rsidR="008007F3" w:rsidRDefault="008007F3" w:rsidP="00802812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</w:p>
    <w:p w:rsidR="00802812" w:rsidRDefault="00802812" w:rsidP="00802812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802812" w:rsidRDefault="00802812" w:rsidP="00802812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时间：2018年11月1</w:t>
      </w:r>
      <w:r>
        <w:rPr>
          <w:rFonts w:ascii="微软雅黑" w:eastAsia="微软雅黑" w:hAnsi="微软雅黑" w:cs="微软雅黑"/>
        </w:rPr>
        <w:t>9</w:t>
      </w:r>
      <w:r>
        <w:rPr>
          <w:rFonts w:ascii="微软雅黑" w:eastAsia="微软雅黑" w:hAnsi="微软雅黑" w:cs="微软雅黑" w:hint="eastAsia"/>
        </w:rPr>
        <w:t>日星期一~2018年11月</w:t>
      </w:r>
      <w:r>
        <w:rPr>
          <w:rFonts w:ascii="微软雅黑" w:eastAsia="微软雅黑" w:hAnsi="微软雅黑" w:cs="微软雅黑"/>
        </w:rPr>
        <w:t>26</w:t>
      </w:r>
      <w:r>
        <w:rPr>
          <w:rFonts w:ascii="微软雅黑" w:eastAsia="微软雅黑" w:hAnsi="微软雅黑" w:cs="微软雅黑" w:hint="eastAsia"/>
        </w:rPr>
        <w:t>日星期一</w:t>
      </w:r>
    </w:p>
    <w:p w:rsidR="00802812" w:rsidRDefault="00802812" w:rsidP="00802812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02812" w:rsidTr="0050673F">
        <w:tc>
          <w:tcPr>
            <w:tcW w:w="8856" w:type="dxa"/>
          </w:tcPr>
          <w:p w:rsidR="00802812" w:rsidRDefault="00802812" w:rsidP="0050673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802812" w:rsidTr="0050673F">
        <w:trPr>
          <w:trHeight w:val="1922"/>
        </w:trPr>
        <w:tc>
          <w:tcPr>
            <w:tcW w:w="8856" w:type="dxa"/>
          </w:tcPr>
          <w:p w:rsidR="00802812" w:rsidRDefault="00802812" w:rsidP="00802812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对训练数据进行优化，联合C</w:t>
            </w:r>
            <w:r>
              <w:rPr>
                <w:rFonts w:ascii="微软雅黑" w:eastAsia="微软雅黑" w:hAnsi="微软雅黑" w:cs="微软雅黑"/>
              </w:rPr>
              <w:t>TB</w:t>
            </w:r>
            <w:r>
              <w:rPr>
                <w:rFonts w:ascii="微软雅黑" w:eastAsia="微软雅黑" w:hAnsi="微软雅黑" w:cs="微软雅黑" w:hint="eastAsia"/>
              </w:rPr>
              <w:t>和C</w:t>
            </w:r>
            <w:r>
              <w:rPr>
                <w:rFonts w:ascii="微软雅黑" w:eastAsia="微软雅黑" w:hAnsi="微软雅黑" w:cs="微软雅黑"/>
              </w:rPr>
              <w:t>PB</w:t>
            </w:r>
          </w:p>
          <w:p w:rsidR="00802812" w:rsidRPr="00802812" w:rsidRDefault="00802812" w:rsidP="00802812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看了两本书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nlp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汉语自然语言处理和老师发的书</w:t>
            </w:r>
          </w:p>
        </w:tc>
      </w:tr>
      <w:tr w:rsidR="00802812" w:rsidTr="0050673F">
        <w:tc>
          <w:tcPr>
            <w:tcW w:w="8856" w:type="dxa"/>
          </w:tcPr>
          <w:p w:rsidR="00802812" w:rsidRDefault="00802812" w:rsidP="0050673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802812" w:rsidTr="0050673F">
        <w:trPr>
          <w:trHeight w:val="2238"/>
        </w:trPr>
        <w:tc>
          <w:tcPr>
            <w:tcW w:w="8856" w:type="dxa"/>
          </w:tcPr>
          <w:p w:rsidR="00802812" w:rsidRPr="00D85185" w:rsidRDefault="002C2FF5" w:rsidP="0050673F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在提取</w:t>
            </w:r>
            <w:r>
              <w:rPr>
                <w:rFonts w:ascii="微软雅黑" w:eastAsia="微软雅黑" w:hAnsi="微软雅黑" w:cs="微软雅黑"/>
              </w:rPr>
              <w:t>CPB</w:t>
            </w:r>
            <w:r>
              <w:rPr>
                <w:rFonts w:ascii="微软雅黑" w:eastAsia="微软雅黑" w:hAnsi="微软雅黑" w:cs="微软雅黑" w:hint="eastAsia"/>
              </w:rPr>
              <w:t>的时候，发现数据不匹配，根据C</w:t>
            </w:r>
            <w:r>
              <w:rPr>
                <w:rFonts w:ascii="微软雅黑" w:eastAsia="微软雅黑" w:hAnsi="微软雅黑" w:cs="微软雅黑"/>
              </w:rPr>
              <w:t>PB</w:t>
            </w:r>
            <w:r>
              <w:rPr>
                <w:rFonts w:ascii="微软雅黑" w:eastAsia="微软雅黑" w:hAnsi="微软雅黑" w:cs="微软雅黑" w:hint="eastAsia"/>
              </w:rPr>
              <w:t>所给的标记提取不了里面的内容，查了资料发现要配合C</w:t>
            </w:r>
            <w:r>
              <w:rPr>
                <w:rFonts w:ascii="微软雅黑" w:eastAsia="微软雅黑" w:hAnsi="微软雅黑" w:cs="微软雅黑"/>
              </w:rPr>
              <w:t>TB</w:t>
            </w:r>
            <w:r>
              <w:rPr>
                <w:rFonts w:ascii="微软雅黑" w:eastAsia="微软雅黑" w:hAnsi="微软雅黑" w:cs="微软雅黑" w:hint="eastAsia"/>
              </w:rPr>
              <w:t>进行对数据的预处理，然后又找到了C</w:t>
            </w:r>
            <w:r>
              <w:rPr>
                <w:rFonts w:ascii="微软雅黑" w:eastAsia="微软雅黑" w:hAnsi="微软雅黑" w:cs="微软雅黑"/>
              </w:rPr>
              <w:t>TB</w:t>
            </w:r>
            <w:r>
              <w:rPr>
                <w:rFonts w:ascii="微软雅黑" w:eastAsia="微软雅黑" w:hAnsi="微软雅黑" w:cs="微软雅黑" w:hint="eastAsia"/>
              </w:rPr>
              <w:t>8.0对里面的相关数据进行了解和处理，配合C</w:t>
            </w:r>
            <w:r>
              <w:rPr>
                <w:rFonts w:ascii="微软雅黑" w:eastAsia="微软雅黑" w:hAnsi="微软雅黑" w:cs="微软雅黑"/>
              </w:rPr>
              <w:t>PB</w:t>
            </w:r>
            <w:r>
              <w:rPr>
                <w:rFonts w:ascii="微软雅黑" w:eastAsia="微软雅黑" w:hAnsi="微软雅黑" w:cs="微软雅黑" w:hint="eastAsia"/>
              </w:rPr>
              <w:t>对内容进行获取</w:t>
            </w:r>
          </w:p>
        </w:tc>
      </w:tr>
      <w:tr w:rsidR="00802812" w:rsidTr="0050673F">
        <w:tc>
          <w:tcPr>
            <w:tcW w:w="8856" w:type="dxa"/>
          </w:tcPr>
          <w:p w:rsidR="00802812" w:rsidRDefault="00802812" w:rsidP="0050673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待办事项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</w:t>
            </w:r>
          </w:p>
        </w:tc>
      </w:tr>
      <w:tr w:rsidR="00802812" w:rsidTr="0050673F">
        <w:trPr>
          <w:trHeight w:val="2303"/>
        </w:trPr>
        <w:tc>
          <w:tcPr>
            <w:tcW w:w="8856" w:type="dxa"/>
          </w:tcPr>
          <w:p w:rsidR="00802812" w:rsidRDefault="002C2FF5" w:rsidP="0050673F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用优化的数据生成新的model</w:t>
            </w:r>
          </w:p>
          <w:p w:rsidR="00802812" w:rsidRPr="002C2FF5" w:rsidRDefault="002C2FF5" w:rsidP="00577E5A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原理研究</w:t>
            </w:r>
            <w:r w:rsidR="00577E5A" w:rsidRPr="00577E5A">
              <w:rPr>
                <w:rFonts w:ascii="微软雅黑" w:eastAsia="微软雅黑" w:hAnsi="微软雅黑" w:cs="微软雅黑" w:hint="eastAsia"/>
              </w:rPr>
              <w:t>.对训练的model进行测评</w:t>
            </w:r>
          </w:p>
        </w:tc>
      </w:tr>
    </w:tbl>
    <w:p w:rsidR="00802812" w:rsidRDefault="00802812" w:rsidP="00824F14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</w:p>
    <w:p w:rsidR="00824F14" w:rsidRDefault="00386BCD" w:rsidP="00824F14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824F14" w:rsidRDefault="00824F14" w:rsidP="00824F14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 w:rsidR="001A5F81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月</w:t>
      </w:r>
      <w:r w:rsidR="009A5C9D">
        <w:rPr>
          <w:rFonts w:ascii="微软雅黑" w:eastAsia="微软雅黑" w:hAnsi="微软雅黑" w:cs="微软雅黑" w:hint="eastAsia"/>
        </w:rPr>
        <w:t>12</w:t>
      </w:r>
      <w:r>
        <w:rPr>
          <w:rFonts w:ascii="微软雅黑" w:eastAsia="微软雅黑" w:hAnsi="微软雅黑" w:cs="微软雅黑" w:hint="eastAsia"/>
        </w:rPr>
        <w:t>日星期一~2018年11月</w:t>
      </w:r>
      <w:r w:rsidR="001A5F81">
        <w:rPr>
          <w:rFonts w:ascii="微软雅黑" w:eastAsia="微软雅黑" w:hAnsi="微软雅黑" w:cs="微软雅黑" w:hint="eastAsia"/>
        </w:rPr>
        <w:t>1</w:t>
      </w:r>
      <w:r w:rsidR="009A5C9D"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日星期一</w:t>
      </w:r>
    </w:p>
    <w:p w:rsidR="00824F14" w:rsidRDefault="00824F14" w:rsidP="00824F14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24F14" w:rsidTr="00446DC7">
        <w:tc>
          <w:tcPr>
            <w:tcW w:w="8856" w:type="dxa"/>
          </w:tcPr>
          <w:p w:rsidR="00824F14" w:rsidRDefault="00824F14" w:rsidP="00446DC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824F14" w:rsidTr="00D85185">
        <w:trPr>
          <w:trHeight w:val="1922"/>
        </w:trPr>
        <w:tc>
          <w:tcPr>
            <w:tcW w:w="8856" w:type="dxa"/>
          </w:tcPr>
          <w:p w:rsidR="00824F14" w:rsidRDefault="009A5C9D" w:rsidP="00446DC7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D85185">
              <w:rPr>
                <w:rFonts w:ascii="微软雅黑" w:eastAsia="微软雅黑" w:hAnsi="微软雅黑" w:cs="微软雅黑" w:hint="eastAsia"/>
              </w:rPr>
              <w:t>训练语义测试的model</w:t>
            </w:r>
          </w:p>
          <w:p w:rsidR="00824F14" w:rsidRPr="009A5C9D" w:rsidRDefault="009A5C9D" w:rsidP="009A5C9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suit</w:t>
            </w:r>
            <w:proofErr w:type="spellEnd"/>
          </w:p>
        </w:tc>
      </w:tr>
      <w:tr w:rsidR="00824F14" w:rsidTr="00446DC7">
        <w:tc>
          <w:tcPr>
            <w:tcW w:w="8856" w:type="dxa"/>
          </w:tcPr>
          <w:p w:rsidR="00824F14" w:rsidRDefault="00824F14" w:rsidP="00446DC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824F14" w:rsidTr="00446DC7">
        <w:trPr>
          <w:trHeight w:val="2238"/>
        </w:trPr>
        <w:tc>
          <w:tcPr>
            <w:tcW w:w="8856" w:type="dxa"/>
          </w:tcPr>
          <w:p w:rsidR="00824F14" w:rsidRPr="00D85185" w:rsidRDefault="009A5C9D" w:rsidP="009A5C9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前几天还在弄北大网库的语料，根据他的说明文档，对其语料有了一定的了解，知道了是以说明为区分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点但是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不会运用，之后老师又给了C</w:t>
            </w:r>
            <w:r>
              <w:rPr>
                <w:rFonts w:ascii="微软雅黑" w:eastAsia="微软雅黑" w:hAnsi="微软雅黑" w:cs="微软雅黑"/>
              </w:rPr>
              <w:t>PB</w:t>
            </w:r>
            <w:r>
              <w:rPr>
                <w:rFonts w:ascii="微软雅黑" w:eastAsia="微软雅黑" w:hAnsi="微软雅黑" w:cs="微软雅黑" w:hint="eastAsia"/>
              </w:rPr>
              <w:t>的语料，又通过两天的时间对语料进行了解，C</w:t>
            </w:r>
            <w:r>
              <w:rPr>
                <w:rFonts w:ascii="微软雅黑" w:eastAsia="微软雅黑" w:hAnsi="微软雅黑" w:cs="微软雅黑"/>
              </w:rPr>
              <w:t>PB</w:t>
            </w:r>
            <w:r>
              <w:rPr>
                <w:rFonts w:ascii="微软雅黑" w:eastAsia="微软雅黑" w:hAnsi="微软雅黑" w:cs="微软雅黑" w:hint="eastAsia"/>
              </w:rPr>
              <w:t>其中的映射内容</w:t>
            </w:r>
            <w:r w:rsidRPr="009A5C9D">
              <w:rPr>
                <w:rFonts w:ascii="微软雅黑" w:eastAsia="微软雅黑" w:hAnsi="微软雅黑" w:cs="微软雅黑" w:hint="eastAsia"/>
              </w:rPr>
              <w:t>都来自</w:t>
            </w:r>
            <w:proofErr w:type="gramStart"/>
            <w:r w:rsidRPr="009A5C9D">
              <w:rPr>
                <w:rFonts w:ascii="微软雅黑" w:eastAsia="微软雅黑" w:hAnsi="微软雅黑" w:cs="微软雅黑" w:hint="eastAsia"/>
              </w:rPr>
              <w:t>宾州树</w:t>
            </w:r>
            <w:proofErr w:type="gramEnd"/>
            <w:r w:rsidRPr="009A5C9D">
              <w:rPr>
                <w:rFonts w:ascii="微软雅黑" w:eastAsia="微软雅黑" w:hAnsi="微软雅黑" w:cs="微软雅黑" w:hint="eastAsia"/>
              </w:rPr>
              <w:t>库 Treebank7.0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CTB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又花了一部分的时间对</w:t>
            </w:r>
            <w:r>
              <w:rPr>
                <w:rFonts w:ascii="微软雅黑" w:eastAsia="微软雅黑" w:hAnsi="微软雅黑" w:cs="微软雅黑"/>
              </w:rPr>
              <w:t>CPB</w:t>
            </w:r>
            <w:r>
              <w:rPr>
                <w:rFonts w:ascii="微软雅黑" w:eastAsia="微软雅黑" w:hAnsi="微软雅黑" w:cs="微软雅黑" w:hint="eastAsia"/>
              </w:rPr>
              <w:t>进行解析出他的句子，但是最后没有成功的提取出来句法树，对模块的训练因为数据格式的问题，匹配也不成功</w:t>
            </w:r>
          </w:p>
        </w:tc>
      </w:tr>
      <w:tr w:rsidR="00824F14" w:rsidTr="00446DC7">
        <w:tc>
          <w:tcPr>
            <w:tcW w:w="8856" w:type="dxa"/>
          </w:tcPr>
          <w:p w:rsidR="00824F14" w:rsidRDefault="00824F14" w:rsidP="00446DC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  <w:r w:rsidR="00D85185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 w:rsidR="00D85185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</w:t>
            </w:r>
          </w:p>
        </w:tc>
      </w:tr>
      <w:tr w:rsidR="00824F14" w:rsidTr="00446DC7">
        <w:trPr>
          <w:trHeight w:val="2303"/>
        </w:trPr>
        <w:tc>
          <w:tcPr>
            <w:tcW w:w="8856" w:type="dxa"/>
          </w:tcPr>
          <w:p w:rsidR="00824F14" w:rsidRDefault="009A5C9D" w:rsidP="00B075CE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suit</w:t>
            </w:r>
            <w:proofErr w:type="spellEnd"/>
          </w:p>
          <w:p w:rsidR="0097633D" w:rsidRPr="00802812" w:rsidRDefault="009A5C9D" w:rsidP="00802812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优化训练数据</w:t>
            </w:r>
          </w:p>
        </w:tc>
      </w:tr>
    </w:tbl>
    <w:p w:rsidR="008133BA" w:rsidRDefault="008133BA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3E009B" w:rsidRPr="00824F14" w:rsidRDefault="008133BA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3E009B" w:rsidRDefault="00386BCD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时间：2018年10月29日星期一~2018年11月5日星期一</w:t>
      </w:r>
    </w:p>
    <w:p w:rsidR="003E009B" w:rsidRDefault="003E009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3E009B">
        <w:trPr>
          <w:trHeight w:val="2793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训练了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的model，对项目进行版本控制，能够利用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运行分词</w:t>
            </w:r>
          </w:p>
          <w:p w:rsidR="003E009B" w:rsidRDefault="00386BC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的使用进行的总结</w:t>
            </w:r>
          </w:p>
          <w:p w:rsidR="003E009B" w:rsidRDefault="00386BC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ltp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实现语义决策分析</w:t>
            </w:r>
          </w:p>
        </w:tc>
      </w:tr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3E009B">
        <w:trPr>
          <w:trHeight w:val="2238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对项目进行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版本控制，建立版本库，对项目进行上传，有些文件扫描不到，没有上传上去，还有些由于文件太大上传不了，需要下载Git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Lfs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插件</w:t>
            </w:r>
          </w:p>
          <w:p w:rsidR="003E009B" w:rsidRDefault="00386BC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跑的时候合并说是超过了List的range</w:t>
            </w:r>
          </w:p>
          <w:p w:rsidR="003E009B" w:rsidRDefault="00386BC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下载了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ltp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，在网上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大概找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了几种种方法1.安装Python的扩展包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pylyp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，Pip报错，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Vcexit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status 2。安装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whl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文件，又提示python版本不匹配3.直接调用编译好的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ltp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可执行文件，又出现乱码。</w:t>
            </w:r>
          </w:p>
        </w:tc>
      </w:tr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3E009B">
        <w:trPr>
          <w:trHeight w:val="2303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掌握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ltp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中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的预料和model，了解model中以什么为区分点，尽量自己根据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ltp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训练出自己的model，并成功调用</w:t>
            </w:r>
          </w:p>
          <w:p w:rsidR="003E009B" w:rsidRDefault="00386BCD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理解并利用解码维特比算法</w:t>
            </w:r>
          </w:p>
        </w:tc>
      </w:tr>
    </w:tbl>
    <w:p w:rsidR="003E009B" w:rsidRDefault="00386BCD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工作周报</w:t>
      </w:r>
    </w:p>
    <w:p w:rsidR="003E009B" w:rsidRDefault="00386BCD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时间：2018年10月22日星期一~2018年10月28日星期一</w:t>
      </w:r>
    </w:p>
    <w:p w:rsidR="003E009B" w:rsidRDefault="003E009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3E009B">
        <w:trPr>
          <w:trHeight w:val="2793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完成了URL提取的模块实现</w:t>
            </w:r>
          </w:p>
          <w:p w:rsidR="003E009B" w:rsidRDefault="00386BC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实现了C</w:t>
            </w:r>
            <w:r>
              <w:rPr>
                <w:rFonts w:ascii="微软雅黑" w:eastAsia="微软雅黑" w:hAnsi="微软雅黑" w:cs="微软雅黑"/>
              </w:rPr>
              <w:t>RF</w:t>
            </w:r>
            <w:r>
              <w:rPr>
                <w:rFonts w:ascii="微软雅黑" w:eastAsia="微软雅黑" w:hAnsi="微软雅黑" w:cs="微软雅黑" w:hint="eastAsia"/>
              </w:rPr>
              <w:t>的demo运行，已成功跑成</w:t>
            </w:r>
          </w:p>
        </w:tc>
      </w:tr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3E009B">
        <w:trPr>
          <w:trHeight w:val="2238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是利用正则表达是提取相关的网页代码，匹配的时候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回出现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一些不必要的代码</w:t>
            </w:r>
          </w:p>
          <w:p w:rsidR="003E009B" w:rsidRDefault="003E009B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E009B">
        <w:tc>
          <w:tcPr>
            <w:tcW w:w="8856" w:type="dxa"/>
          </w:tcPr>
          <w:p w:rsidR="003E009B" w:rsidRDefault="00386BC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3E009B">
        <w:trPr>
          <w:trHeight w:val="2303"/>
        </w:trPr>
        <w:tc>
          <w:tcPr>
            <w:tcW w:w="8856" w:type="dxa"/>
          </w:tcPr>
          <w:p w:rsidR="003E009B" w:rsidRDefault="00386BCD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理解并利用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的learn和test建立起自己模块的测试数据</w:t>
            </w:r>
          </w:p>
          <w:p w:rsidR="003E009B" w:rsidRDefault="00386BCD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理解并利用解码维特比算法</w:t>
            </w:r>
          </w:p>
        </w:tc>
      </w:tr>
    </w:tbl>
    <w:p w:rsidR="003E009B" w:rsidRDefault="003E009B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3E00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494" w:rsidRDefault="00531494">
      <w:pPr>
        <w:spacing w:before="120" w:after="120"/>
      </w:pPr>
      <w:r>
        <w:separator/>
      </w:r>
    </w:p>
  </w:endnote>
  <w:endnote w:type="continuationSeparator" w:id="0">
    <w:p w:rsidR="00531494" w:rsidRDefault="0053149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494" w:rsidRDefault="00531494">
      <w:pPr>
        <w:spacing w:before="120" w:after="120"/>
      </w:pPr>
      <w:r>
        <w:separator/>
      </w:r>
    </w:p>
  </w:footnote>
  <w:footnote w:type="continuationSeparator" w:id="0">
    <w:p w:rsidR="00531494" w:rsidRDefault="0053149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9B" w:rsidRDefault="003E009B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2E04FCA"/>
    <w:multiLevelType w:val="hybridMultilevel"/>
    <w:tmpl w:val="376690F0"/>
    <w:lvl w:ilvl="0" w:tplc="1610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062FC"/>
    <w:rsid w:val="00056B20"/>
    <w:rsid w:val="00153A9B"/>
    <w:rsid w:val="00161408"/>
    <w:rsid w:val="00175617"/>
    <w:rsid w:val="00177208"/>
    <w:rsid w:val="001A5F81"/>
    <w:rsid w:val="001E7BC0"/>
    <w:rsid w:val="002B3916"/>
    <w:rsid w:val="002C2FF5"/>
    <w:rsid w:val="002C710D"/>
    <w:rsid w:val="00325ED0"/>
    <w:rsid w:val="00386BCD"/>
    <w:rsid w:val="00394196"/>
    <w:rsid w:val="003A64B8"/>
    <w:rsid w:val="003E009B"/>
    <w:rsid w:val="004F7815"/>
    <w:rsid w:val="005025A1"/>
    <w:rsid w:val="00531494"/>
    <w:rsid w:val="00570ADC"/>
    <w:rsid w:val="00571310"/>
    <w:rsid w:val="00577E5A"/>
    <w:rsid w:val="005B379D"/>
    <w:rsid w:val="0068212C"/>
    <w:rsid w:val="006A3E96"/>
    <w:rsid w:val="00726F34"/>
    <w:rsid w:val="00732528"/>
    <w:rsid w:val="007C60A0"/>
    <w:rsid w:val="007D0691"/>
    <w:rsid w:val="008007F3"/>
    <w:rsid w:val="00802812"/>
    <w:rsid w:val="008133BA"/>
    <w:rsid w:val="00823BDD"/>
    <w:rsid w:val="00824F14"/>
    <w:rsid w:val="00831BEF"/>
    <w:rsid w:val="0097633D"/>
    <w:rsid w:val="009A5C9D"/>
    <w:rsid w:val="00A3076A"/>
    <w:rsid w:val="00A40D5C"/>
    <w:rsid w:val="00AE4FE0"/>
    <w:rsid w:val="00B075CE"/>
    <w:rsid w:val="00B6741E"/>
    <w:rsid w:val="00B95880"/>
    <w:rsid w:val="00CA24A9"/>
    <w:rsid w:val="00D85185"/>
    <w:rsid w:val="00D9747C"/>
    <w:rsid w:val="00DB4540"/>
    <w:rsid w:val="00E25D0D"/>
    <w:rsid w:val="00E91E5F"/>
    <w:rsid w:val="00EE76A0"/>
    <w:rsid w:val="00F04BB9"/>
    <w:rsid w:val="00F9168F"/>
    <w:rsid w:val="00FD1087"/>
    <w:rsid w:val="03BE1050"/>
    <w:rsid w:val="06AA2E58"/>
    <w:rsid w:val="0DF703C0"/>
    <w:rsid w:val="0F1728B9"/>
    <w:rsid w:val="117F2A4E"/>
    <w:rsid w:val="128C481A"/>
    <w:rsid w:val="19B15618"/>
    <w:rsid w:val="1C405884"/>
    <w:rsid w:val="1D627FF5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EDAF2"/>
  <w15:docId w15:val="{7FC25CEE-D1D7-4D20-AA8C-D3C2A78B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338</TotalTime>
  <Pages>7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金新 陈</cp:lastModifiedBy>
  <cp:revision>29</cp:revision>
  <dcterms:created xsi:type="dcterms:W3CDTF">2018-10-28T03:04:00Z</dcterms:created>
  <dcterms:modified xsi:type="dcterms:W3CDTF">2018-12-17T12:57:00Z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